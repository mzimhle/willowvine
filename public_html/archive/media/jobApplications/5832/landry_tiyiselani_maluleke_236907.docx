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18" w:rsidRDefault="007F5118" w:rsidP="00D255C6">
      <w:pPr>
        <w:jc w:val="center"/>
        <w:rPr>
          <w:b/>
          <w:u w:val="single"/>
        </w:rPr>
      </w:pPr>
    </w:p>
    <w:p w:rsidR="007F5118" w:rsidRDefault="007F5118" w:rsidP="00B417CB">
      <w:pPr>
        <w:jc w:val="center"/>
        <w:rPr>
          <w:b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21.75pt;margin-top:-41.25pt;width:502.5pt;height:190.5pt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" filled="f" stroked="f">
            <v:textbox style="mso-next-textbox:#Text Box 1;mso-fit-shape-to-text:t">
              <w:txbxContent>
                <w:p w:rsidR="007F5118" w:rsidRPr="00B417CB" w:rsidRDefault="007F5118" w:rsidP="00B417CB">
                  <w:pPr>
                    <w:rPr>
                      <w:szCs w:val="72"/>
                    </w:rPr>
                  </w:pPr>
                  <w:r w:rsidRPr="00397089">
                    <w:rPr>
                      <w:b/>
                      <w:sz w:val="72"/>
                      <w:szCs w:val="72"/>
                    </w:rPr>
                    <w:pict>
                      <v:shapetype id="_x0000_t161" coordsize="21600,21600" o:spt="161" adj="4050" path="m,c7200@0,14400@0,21600,m,21600c7200@1,14400@1,21600,21600e">
                        <v:formulas>
                          <v:f eqn="prod #0 4 3"/>
                          <v:f eqn="sum 21600 0 @0"/>
                          <v:f eqn="val #0"/>
                          <v:f eqn="sum 21600 0 #0"/>
                        </v:formulas>
                        <v:path textpathok="t" o:connecttype="custom" o:connectlocs="10800,@2;0,10800;10800,@3;21600,10800" o:connectangles="270,180,90,0"/>
                        <v:textpath on="t" fitshape="t" xscale="t"/>
                        <v:handles>
                          <v:h position="center,#0" yrange="0,8100"/>
                        </v:handles>
                        <o:lock v:ext="edit" text="t" shapetype="t"/>
                      </v:shapetype>
                      <v:shape id="_x0000_i1026" type="#_x0000_t161" style="width:453pt;height:165pt" adj="5665" fillcolor="black">
                        <v:shadow color="#868686"/>
                        <v:textpath style="font-family:&quot;Impact&quot;;v-text-kern:t" trim="t" fitpath="t" xscale="f" string="CURRICULUM VITAE&#10;OF&#10;MALULEKE LANDRY TIYISELANI&#10;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b/>
          <w:u w:val="single"/>
        </w:rPr>
        <w:t xml:space="preserve">PERSONAL DETAILS </w:t>
      </w:r>
    </w:p>
    <w:p w:rsidR="007F5118" w:rsidRDefault="007F5118" w:rsidP="00D255C6">
      <w:r>
        <w:t>SURNAME</w:t>
      </w:r>
      <w:r>
        <w:tab/>
      </w:r>
      <w:r>
        <w:tab/>
      </w:r>
      <w:r>
        <w:tab/>
        <w:t>:  MALULEKE</w:t>
      </w:r>
    </w:p>
    <w:p w:rsidR="007F5118" w:rsidRDefault="007F5118" w:rsidP="00D255C6">
      <w:r>
        <w:t>FIRST NAME</w:t>
      </w:r>
      <w:r>
        <w:tab/>
      </w:r>
      <w:r>
        <w:tab/>
      </w:r>
      <w:r>
        <w:tab/>
        <w:t>:  LANDRY TIYISELANI</w:t>
      </w:r>
    </w:p>
    <w:p w:rsidR="007F5118" w:rsidRDefault="007F5118" w:rsidP="00D255C6">
      <w:r>
        <w:t>DATE OF BIRTH</w:t>
      </w:r>
      <w:r>
        <w:tab/>
      </w:r>
      <w:r>
        <w:tab/>
      </w:r>
      <w:r>
        <w:tab/>
        <w:t>:  1990 OCTOBER 07</w:t>
      </w:r>
    </w:p>
    <w:p w:rsidR="007F5118" w:rsidRDefault="007F5118" w:rsidP="00D255C6">
      <w:r>
        <w:t>I.D NUMBER</w:t>
      </w:r>
      <w:r>
        <w:tab/>
      </w:r>
      <w:r>
        <w:tab/>
      </w:r>
      <w:r>
        <w:tab/>
        <w:t>:  901007 5667 089</w:t>
      </w:r>
    </w:p>
    <w:p w:rsidR="007F5118" w:rsidRDefault="007F5118" w:rsidP="00D255C6">
      <w:r>
        <w:t>GENDER</w:t>
      </w:r>
      <w:r>
        <w:tab/>
      </w:r>
      <w:r>
        <w:tab/>
      </w:r>
      <w:r>
        <w:tab/>
        <w:t>:  MALE</w:t>
      </w:r>
    </w:p>
    <w:p w:rsidR="007F5118" w:rsidRDefault="007F5118" w:rsidP="00D255C6">
      <w:r>
        <w:t>NATIONALITY</w:t>
      </w:r>
      <w:r>
        <w:tab/>
      </w:r>
      <w:r>
        <w:tab/>
      </w:r>
      <w:r>
        <w:tab/>
        <w:t>:  SOUTH AFRICAN</w:t>
      </w:r>
    </w:p>
    <w:p w:rsidR="007F5118" w:rsidRDefault="007F5118" w:rsidP="00D255C6">
      <w:r>
        <w:t>RACE</w:t>
      </w:r>
      <w:r>
        <w:tab/>
      </w:r>
      <w:r>
        <w:tab/>
      </w:r>
      <w:r>
        <w:tab/>
      </w:r>
      <w:r>
        <w:tab/>
        <w:t>:  BLACK</w:t>
      </w:r>
    </w:p>
    <w:p w:rsidR="007F5118" w:rsidRDefault="007F5118" w:rsidP="00D255C6">
      <w:r>
        <w:t>MARITAL STATUS</w:t>
      </w:r>
      <w:r>
        <w:tab/>
      </w:r>
      <w:r>
        <w:tab/>
        <w:t>:  SINGLE</w:t>
      </w:r>
    </w:p>
    <w:p w:rsidR="007F5118" w:rsidRDefault="007F5118" w:rsidP="00D255C6">
      <w:r>
        <w:t>CRIMINAL RECORD</w:t>
      </w:r>
      <w:r>
        <w:tab/>
      </w:r>
      <w:r>
        <w:tab/>
        <w:t>:  NONE</w:t>
      </w:r>
    </w:p>
    <w:p w:rsidR="007F5118" w:rsidRDefault="007F5118" w:rsidP="00D255C6">
      <w:r>
        <w:t>CONTACT NUMBERS</w:t>
      </w:r>
      <w:r>
        <w:tab/>
      </w:r>
      <w:r>
        <w:tab/>
        <w:t>:  076 9644 185 / 076 4868 701</w:t>
      </w:r>
    </w:p>
    <w:p w:rsidR="007F5118" w:rsidRDefault="007F5118" w:rsidP="00D255C6">
      <w:r>
        <w:t>E- MAIL ADDRESS</w:t>
      </w:r>
      <w:r>
        <w:tab/>
      </w:r>
      <w:r>
        <w:tab/>
        <w:t>:  MALUKS02@gmail.com</w:t>
      </w:r>
    </w:p>
    <w:p w:rsidR="007F5118" w:rsidRDefault="007F5118" w:rsidP="00D255C6">
      <w:r>
        <w:t>ADDRESS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:  17373 </w:t>
      </w:r>
      <w:smartTag w:uri="urn:schemas-microsoft-com:office:smarttags" w:element="PlaceName">
        <w:smartTag w:uri="urn:schemas-microsoft-com:office:smarttags" w:element="place">
          <w:r>
            <w:t>GLEN</w:t>
          </w:r>
        </w:smartTag>
        <w:r>
          <w:t xml:space="preserve"> </w:t>
        </w:r>
        <w:smartTag w:uri="urn:schemas-microsoft-com:office:smarttags" w:element="PlaceName">
          <w:r>
            <w:t>RIDGE</w:t>
          </w:r>
        </w:smartTag>
      </w:smartTag>
      <w:r>
        <w:t xml:space="preserve"> (EXT 16)</w:t>
      </w:r>
    </w:p>
    <w:p w:rsidR="007F5118" w:rsidRDefault="007F5118" w:rsidP="00D255C6">
      <w:r>
        <w:tab/>
      </w:r>
      <w:r>
        <w:tab/>
      </w:r>
      <w:r>
        <w:tab/>
      </w:r>
      <w:r>
        <w:tab/>
        <w:t xml:space="preserve">   PROTEA GLEN</w:t>
      </w:r>
    </w:p>
    <w:p w:rsidR="007F5118" w:rsidRDefault="007F5118" w:rsidP="00D255C6">
      <w:r>
        <w:tab/>
      </w:r>
      <w:r>
        <w:tab/>
      </w:r>
      <w:r>
        <w:tab/>
      </w:r>
      <w:r>
        <w:tab/>
        <w:t xml:space="preserve">   1819</w:t>
      </w:r>
    </w:p>
    <w:p w:rsidR="007F5118" w:rsidRDefault="007F5118" w:rsidP="00D255C6">
      <w:r>
        <w:t>RELIGION</w:t>
      </w:r>
      <w:r>
        <w:tab/>
      </w:r>
      <w:r>
        <w:tab/>
      </w:r>
      <w:r>
        <w:tab/>
        <w:t>:  CHRISTIAN</w:t>
      </w:r>
    </w:p>
    <w:p w:rsidR="007F5118" w:rsidRDefault="007F5118" w:rsidP="00D255C6">
      <w:r>
        <w:t>OTHER LANGUAGES</w:t>
      </w:r>
      <w:r>
        <w:tab/>
      </w:r>
      <w:r>
        <w:tab/>
        <w:t>:  ENGLISH, ISIZULU, SESOTHO, TSHIVHENDA, ISIXHOSA, SETSWANA AND</w:t>
      </w:r>
    </w:p>
    <w:p w:rsidR="007F5118" w:rsidRDefault="007F5118" w:rsidP="00ED2736">
      <w:r>
        <w:tab/>
      </w:r>
      <w:r>
        <w:tab/>
      </w:r>
      <w:r>
        <w:tab/>
      </w:r>
      <w:r>
        <w:tab/>
      </w:r>
      <w:r>
        <w:tab/>
        <w:t xml:space="preserve">SEPEDI </w:t>
      </w:r>
    </w:p>
    <w:p w:rsidR="007F5118" w:rsidRDefault="007F5118" w:rsidP="000E7DA8">
      <w:pPr>
        <w:jc w:val="center"/>
        <w:rPr>
          <w:b/>
          <w:u w:val="single"/>
        </w:rPr>
      </w:pPr>
      <w:r>
        <w:rPr>
          <w:b/>
          <w:u w:val="single"/>
        </w:rPr>
        <w:t>EDUCATIONS QUALIFICATIONS</w:t>
      </w:r>
    </w:p>
    <w:p w:rsidR="007F5118" w:rsidRPr="000E7DA8" w:rsidRDefault="007F5118" w:rsidP="000E7DA8">
      <w:pPr>
        <w:jc w:val="center"/>
      </w:pPr>
    </w:p>
    <w:p w:rsidR="007F5118" w:rsidRDefault="007F5118" w:rsidP="004937C2">
      <w:r>
        <w:t>HIGH SCHOOL ATTENDED</w:t>
      </w:r>
      <w:r>
        <w:tab/>
        <w:t>:  N’WANATI HIGH SCHOOL</w:t>
      </w:r>
    </w:p>
    <w:p w:rsidR="007F5118" w:rsidRDefault="007F5118" w:rsidP="004937C2">
      <w:r>
        <w:t>HIGHEST GRADE PASSED</w:t>
      </w:r>
      <w:r>
        <w:tab/>
        <w:t>:  GRADE 12</w:t>
      </w:r>
    </w:p>
    <w:p w:rsidR="007F5118" w:rsidRDefault="007F5118" w:rsidP="004937C2">
      <w:r>
        <w:t>SUBJECTS PASSED</w:t>
      </w:r>
      <w:r>
        <w:tab/>
      </w:r>
      <w:r>
        <w:tab/>
        <w:t>:  XITSONGA</w:t>
      </w:r>
    </w:p>
    <w:p w:rsidR="007F5118" w:rsidRDefault="007F5118" w:rsidP="004937C2">
      <w:r>
        <w:tab/>
      </w:r>
      <w:r>
        <w:tab/>
      </w:r>
      <w:r>
        <w:tab/>
      </w:r>
      <w:r>
        <w:tab/>
        <w:t xml:space="preserve">   ENGLISH</w:t>
      </w:r>
    </w:p>
    <w:p w:rsidR="007F5118" w:rsidRDefault="007F5118" w:rsidP="004937C2">
      <w:r>
        <w:tab/>
      </w:r>
      <w:r>
        <w:tab/>
      </w:r>
      <w:r>
        <w:tab/>
      </w:r>
      <w:r>
        <w:tab/>
        <w:t xml:space="preserve">   MATHEMATICS</w:t>
      </w:r>
    </w:p>
    <w:p w:rsidR="007F5118" w:rsidRDefault="007F5118" w:rsidP="004937C2">
      <w:r>
        <w:tab/>
      </w:r>
      <w:r>
        <w:tab/>
      </w:r>
      <w:r>
        <w:tab/>
      </w:r>
      <w:r>
        <w:tab/>
        <w:t xml:space="preserve">   PHYSICAL SCIENCES</w:t>
      </w:r>
    </w:p>
    <w:p w:rsidR="007F5118" w:rsidRDefault="007F5118" w:rsidP="004937C2">
      <w:r>
        <w:tab/>
      </w:r>
      <w:r>
        <w:tab/>
      </w:r>
      <w:r>
        <w:tab/>
      </w:r>
      <w:r>
        <w:tab/>
        <w:t xml:space="preserve">   LIFE ORIENTATION</w:t>
      </w:r>
    </w:p>
    <w:p w:rsidR="007F5118" w:rsidRDefault="007F5118" w:rsidP="004937C2">
      <w:r>
        <w:tab/>
      </w:r>
      <w:r>
        <w:tab/>
      </w:r>
      <w:r>
        <w:tab/>
      </w:r>
      <w:r>
        <w:tab/>
        <w:t xml:space="preserve">   LIFE SCIENCES</w:t>
      </w:r>
    </w:p>
    <w:p w:rsidR="007F5118" w:rsidRDefault="007F5118" w:rsidP="004937C2">
      <w:r>
        <w:tab/>
      </w:r>
      <w:r>
        <w:tab/>
      </w:r>
      <w:r>
        <w:tab/>
      </w:r>
      <w:r>
        <w:tab/>
        <w:t xml:space="preserve">   COMPUTER APPLICATION TECHNOLOGY </w:t>
      </w:r>
    </w:p>
    <w:p w:rsidR="007F5118" w:rsidRDefault="007F5118" w:rsidP="00370A58">
      <w:r>
        <w:t>YEAR OBTAINED</w:t>
      </w:r>
      <w:r>
        <w:tab/>
      </w:r>
      <w:r>
        <w:tab/>
        <w:t>:  2010</w:t>
      </w:r>
    </w:p>
    <w:p w:rsidR="007F5118" w:rsidRDefault="007F5118" w:rsidP="00370A58">
      <w:r>
        <w:t>NAME OF ACCADEMY</w:t>
      </w:r>
      <w:r>
        <w:tab/>
      </w:r>
      <w:r>
        <w:tab/>
        <w:t>:  WORKING TECHNOLOGIES</w:t>
      </w:r>
    </w:p>
    <w:p w:rsidR="007F5118" w:rsidRDefault="007F5118" w:rsidP="00370A58">
      <w:r>
        <w:t>COURSE NAME</w:t>
      </w:r>
      <w:r>
        <w:tab/>
      </w:r>
      <w:r>
        <w:tab/>
      </w:r>
      <w:r>
        <w:tab/>
        <w:t>:  TIVOLI STORAGE MANAGER V6.2 IMPLEMANTATION</w:t>
      </w:r>
    </w:p>
    <w:p w:rsidR="007F5118" w:rsidRDefault="007F5118" w:rsidP="007E2510">
      <w:r>
        <w:t>CERTIFICATE OBTAINED</w:t>
      </w:r>
      <w:r>
        <w:tab/>
      </w:r>
      <w:r>
        <w:tab/>
        <w:t xml:space="preserve">:    </w:t>
      </w:r>
      <w:r>
        <w:tab/>
        <w:t>* PLANING, INSTALLATION, CONFIGURATION &amp;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ADMINISTRATION</w:t>
      </w:r>
    </w:p>
    <w:p w:rsidR="007F5118" w:rsidRDefault="007F5118" w:rsidP="007E2510">
      <w:pPr>
        <w:ind w:left="3600"/>
      </w:pPr>
      <w:r>
        <w:t>* PERFORMANCE TUNING &amp; PROBLEM DETERMINATION</w:t>
      </w:r>
    </w:p>
    <w:p w:rsidR="007F5118" w:rsidRDefault="007F5118" w:rsidP="00370A58">
      <w:r>
        <w:t xml:space="preserve">YEAR OBTAINED </w:t>
      </w:r>
      <w:r>
        <w:tab/>
      </w:r>
      <w:r>
        <w:tab/>
        <w:t>:  2012</w:t>
      </w:r>
    </w:p>
    <w:p w:rsidR="007F5118" w:rsidRPr="00370A58" w:rsidRDefault="007F5118" w:rsidP="00370A58"/>
    <w:p w:rsidR="007F5118" w:rsidRDefault="007F5118" w:rsidP="00697AFA">
      <w:pPr>
        <w:jc w:val="center"/>
        <w:rPr>
          <w:b/>
          <w:u w:val="single"/>
        </w:rPr>
      </w:pPr>
      <w:r>
        <w:rPr>
          <w:b/>
          <w:u w:val="single"/>
        </w:rPr>
        <w:t>WORK EXPERIENCE</w:t>
      </w:r>
    </w:p>
    <w:p w:rsidR="007F5118" w:rsidRDefault="007F5118" w:rsidP="00697AFA">
      <w:pPr>
        <w:jc w:val="center"/>
        <w:rPr>
          <w:b/>
          <w:u w:val="single"/>
        </w:rPr>
      </w:pPr>
    </w:p>
    <w:p w:rsidR="007F5118" w:rsidRDefault="007F5118" w:rsidP="00B417CB">
      <w:r>
        <w:t>COMPANY NAME</w:t>
      </w:r>
      <w:r>
        <w:tab/>
      </w:r>
      <w:r>
        <w:tab/>
        <w:t>:  IBM (</w:t>
      </w:r>
      <w:smartTag w:uri="urn:schemas-microsoft-com:office:smarttags" w:element="country-region">
        <w:smartTag w:uri="urn:schemas-microsoft-com:office:smarttags" w:element="place">
          <w:r>
            <w:t>SOUTH AFRICA</w:t>
          </w:r>
        </w:smartTag>
      </w:smartTag>
      <w:r>
        <w:t>)</w:t>
      </w:r>
    </w:p>
    <w:p w:rsidR="007F5118" w:rsidRDefault="007F5118" w:rsidP="00B417CB">
      <w:r>
        <w:t>POSITION</w:t>
      </w:r>
      <w:r>
        <w:tab/>
      </w:r>
      <w:r>
        <w:tab/>
      </w:r>
      <w:r>
        <w:tab/>
        <w:t>:  IBM TIVOLI STORAGE MANAGER LEARNERSHIP/ INTERNSHIP (TSM)</w:t>
      </w:r>
    </w:p>
    <w:p w:rsidR="007F5118" w:rsidRDefault="007F5118" w:rsidP="00370A58">
      <w:r>
        <w:t>MANGER NAME</w:t>
      </w:r>
      <w:r>
        <w:tab/>
      </w:r>
      <w:r>
        <w:tab/>
      </w:r>
      <w:r>
        <w:tab/>
        <w:t>:  VISHNU NAIDOO</w:t>
      </w:r>
    </w:p>
    <w:p w:rsidR="007F5118" w:rsidRDefault="007F5118" w:rsidP="00370A58"/>
    <w:p w:rsidR="007F5118" w:rsidRPr="005F27A9" w:rsidRDefault="007F5118" w:rsidP="00370A58"/>
    <w:p w:rsidR="007F5118" w:rsidRDefault="007F5118" w:rsidP="00697AFA">
      <w:pPr>
        <w:jc w:val="center"/>
        <w:rPr>
          <w:b/>
          <w:u w:val="single"/>
        </w:rPr>
      </w:pPr>
      <w:r>
        <w:rPr>
          <w:b/>
          <w:u w:val="single"/>
        </w:rPr>
        <w:t>REFERENCES</w:t>
      </w:r>
    </w:p>
    <w:p w:rsidR="007F5118" w:rsidRDefault="007F5118" w:rsidP="00B417CB">
      <w:r>
        <w:t xml:space="preserve">NAME </w:t>
      </w:r>
      <w:r>
        <w:tab/>
      </w:r>
      <w:r>
        <w:tab/>
      </w:r>
      <w:r>
        <w:tab/>
      </w:r>
      <w:r>
        <w:tab/>
        <w:t>:  VISHNU NAIDOO</w:t>
      </w:r>
    </w:p>
    <w:p w:rsidR="007F5118" w:rsidRDefault="007F5118" w:rsidP="00B417CB">
      <w:r>
        <w:t>POSITION</w:t>
      </w:r>
      <w:r>
        <w:tab/>
      </w:r>
      <w:r>
        <w:tab/>
      </w:r>
      <w:r>
        <w:tab/>
        <w:t xml:space="preserve">:  MANAGER AND </w:t>
      </w:r>
      <w:smartTag w:uri="urn:schemas-microsoft-com:office:smarttags" w:element="City">
        <w:smartTag w:uri="urn:schemas-microsoft-com:office:smarttags" w:element="place">
          <w:r>
            <w:t>MENTOR</w:t>
          </w:r>
        </w:smartTag>
      </w:smartTag>
    </w:p>
    <w:p w:rsidR="007F5118" w:rsidRPr="00B417CB" w:rsidRDefault="007F5118" w:rsidP="00B417CB">
      <w:pPr>
        <w:ind w:left="2880" w:hanging="2880"/>
      </w:pPr>
      <w:r>
        <w:t>CONTACT NUMBERS</w:t>
      </w:r>
      <w:r>
        <w:tab/>
        <w:t xml:space="preserve">:  </w:t>
      </w:r>
      <w:r>
        <w:rPr>
          <w:rFonts w:ascii="Helv" w:hAnsi="Helv" w:cs="Helv"/>
          <w:color w:val="000000"/>
          <w:sz w:val="20"/>
          <w:szCs w:val="20"/>
        </w:rPr>
        <w:t xml:space="preserve">IBM </w:t>
      </w:r>
      <w:smartTag w:uri="urn:schemas-microsoft-com:office:smarttags" w:element="City">
        <w:smartTag w:uri="urn:schemas-microsoft-com:office:smarttags" w:element="place">
          <w:r>
            <w:rPr>
              <w:rFonts w:ascii="Helv" w:hAnsi="Helv" w:cs="Helv"/>
              <w:color w:val="000000"/>
              <w:sz w:val="20"/>
              <w:szCs w:val="20"/>
            </w:rPr>
            <w:t>TIVOLI</w:t>
          </w:r>
        </w:smartTag>
      </w:smartTag>
      <w:r>
        <w:rPr>
          <w:rFonts w:ascii="Helv" w:hAnsi="Helv" w:cs="Helv"/>
          <w:color w:val="000000"/>
          <w:sz w:val="20"/>
          <w:szCs w:val="20"/>
        </w:rPr>
        <w:t xml:space="preserve"> STORAGE</w:t>
      </w:r>
      <w:r>
        <w:rPr>
          <w:rFonts w:ascii="Helv" w:hAnsi="Helv" w:cs="Helv"/>
          <w:color w:val="000000"/>
          <w:sz w:val="20"/>
          <w:szCs w:val="20"/>
        </w:rPr>
        <w:br/>
        <w:t xml:space="preserve">  Tel: + 27 (011) 302 5419</w:t>
      </w:r>
      <w:r>
        <w:rPr>
          <w:rFonts w:ascii="Helv" w:hAnsi="Helv" w:cs="Helv"/>
          <w:color w:val="000000"/>
          <w:sz w:val="20"/>
          <w:szCs w:val="20"/>
        </w:rPr>
        <w:br/>
        <w:t xml:space="preserve">  Cell: + 27 (0) 82 783 6317</w:t>
      </w:r>
      <w:r>
        <w:rPr>
          <w:rFonts w:ascii="Helv" w:hAnsi="Helv" w:cs="Helv"/>
          <w:color w:val="000000"/>
          <w:sz w:val="20"/>
          <w:szCs w:val="20"/>
        </w:rPr>
        <w:br/>
        <w:t xml:space="preserve">  Mail2Fax: 0865201005</w:t>
      </w:r>
      <w:r>
        <w:rPr>
          <w:rFonts w:ascii="Helv" w:hAnsi="Helv" w:cs="Helv"/>
          <w:color w:val="000000"/>
          <w:sz w:val="20"/>
          <w:szCs w:val="20"/>
        </w:rPr>
        <w:br/>
        <w:t xml:space="preserve">  Email: ViNaidoo@za.ibm.com</w:t>
      </w:r>
    </w:p>
    <w:p w:rsidR="007F5118" w:rsidRDefault="007F5118" w:rsidP="005F27A9">
      <w:r>
        <w:t>NAME</w:t>
      </w:r>
      <w:r>
        <w:tab/>
      </w:r>
      <w:r>
        <w:tab/>
      </w:r>
      <w:r>
        <w:tab/>
      </w:r>
      <w:r>
        <w:tab/>
        <w:t>:  Mr.’s KHOSA A.V</w:t>
      </w:r>
    </w:p>
    <w:p w:rsidR="007F5118" w:rsidRDefault="007F5118" w:rsidP="005F27A9">
      <w:r>
        <w:t>POSITION</w:t>
      </w:r>
      <w:r>
        <w:tab/>
      </w:r>
      <w:r>
        <w:tab/>
      </w:r>
      <w:r>
        <w:tab/>
        <w:t>:  PASTOR</w:t>
      </w:r>
    </w:p>
    <w:p w:rsidR="007F5118" w:rsidRDefault="007F5118" w:rsidP="005F27A9">
      <w:r>
        <w:t>CONTACT NUMBERS</w:t>
      </w:r>
      <w:r>
        <w:tab/>
      </w:r>
      <w:r>
        <w:tab/>
        <w:t>:  082 3539 469</w:t>
      </w:r>
    </w:p>
    <w:p w:rsidR="007F5118" w:rsidRDefault="007F5118" w:rsidP="005F27A9"/>
    <w:p w:rsidR="007F5118" w:rsidRDefault="007F5118" w:rsidP="005F27A9">
      <w:r>
        <w:t>NAME</w:t>
      </w:r>
      <w:r>
        <w:tab/>
      </w:r>
      <w:r>
        <w:tab/>
      </w:r>
      <w:r>
        <w:tab/>
      </w:r>
      <w:r>
        <w:tab/>
        <w:t>:  MISS.  CHAVALALA D</w:t>
      </w:r>
    </w:p>
    <w:p w:rsidR="007F5118" w:rsidRDefault="007F5118" w:rsidP="005F27A9">
      <w:r>
        <w:t>POSITION</w:t>
      </w:r>
      <w:r>
        <w:tab/>
      </w:r>
      <w:r>
        <w:tab/>
      </w:r>
      <w:r>
        <w:tab/>
        <w:t>:  PREVIOUS TEACHER AND HOD</w:t>
      </w:r>
    </w:p>
    <w:p w:rsidR="007F5118" w:rsidRPr="005F27A9" w:rsidRDefault="007F5118" w:rsidP="005F27A9">
      <w:r>
        <w:t>CONTACT NUMBERS</w:t>
      </w:r>
      <w:r>
        <w:tab/>
      </w:r>
      <w:r>
        <w:tab/>
        <w:t xml:space="preserve">:  </w:t>
      </w:r>
    </w:p>
    <w:p w:rsidR="007F5118" w:rsidRDefault="007F5118" w:rsidP="005F27A9">
      <w:pPr>
        <w:jc w:val="center"/>
        <w:rPr>
          <w:b/>
          <w:u w:val="single"/>
        </w:rPr>
      </w:pPr>
      <w:r>
        <w:rPr>
          <w:b/>
          <w:u w:val="single"/>
        </w:rPr>
        <w:t>OTHERS</w:t>
      </w:r>
    </w:p>
    <w:p w:rsidR="007F5118" w:rsidRDefault="007F5118" w:rsidP="005F27A9">
      <w:r>
        <w:t>HOBBIES</w:t>
      </w:r>
      <w:r>
        <w:tab/>
      </w:r>
      <w:r>
        <w:tab/>
      </w:r>
      <w:r>
        <w:tab/>
        <w:t xml:space="preserve">:  SOCCER, </w:t>
      </w:r>
      <w:smartTag w:uri="urn:schemas-microsoft-com:office:smarttags" w:element="place">
        <w:r>
          <w:t>RUGBY</w:t>
        </w:r>
      </w:smartTag>
      <w:r>
        <w:t xml:space="preserve"> AND</w:t>
      </w:r>
      <w:r w:rsidRPr="000E4C54">
        <w:t xml:space="preserve"> </w:t>
      </w:r>
      <w:r>
        <w:t>DRIVIVING</w:t>
      </w:r>
    </w:p>
    <w:p w:rsidR="007F5118" w:rsidRDefault="007F5118" w:rsidP="005F27A9">
      <w:r>
        <w:t>LISTENING SKILLS</w:t>
      </w:r>
      <w:r>
        <w:tab/>
      </w:r>
      <w:r>
        <w:tab/>
        <w:t xml:space="preserve">:  GOOD  </w:t>
      </w:r>
    </w:p>
    <w:p w:rsidR="007F5118" w:rsidRDefault="007F5118" w:rsidP="004F1913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</w:pPr>
      <w:r>
        <w:t>WRITING SKILLS</w:t>
      </w:r>
      <w:r>
        <w:tab/>
      </w:r>
      <w:r>
        <w:tab/>
      </w:r>
      <w:r>
        <w:tab/>
        <w:t>:  EXCELLENT</w:t>
      </w:r>
    </w:p>
    <w:p w:rsidR="007F5118" w:rsidRDefault="007F5118" w:rsidP="005F27A9">
      <w:r>
        <w:t>COMMUNICATION SKILLS</w:t>
      </w:r>
      <w:r>
        <w:tab/>
        <w:t>:  GOOD</w:t>
      </w:r>
    </w:p>
    <w:p w:rsidR="007F5118" w:rsidRDefault="007F5118" w:rsidP="005F27A9">
      <w:r>
        <w:t>WORKING INDIVIDUALLY</w:t>
      </w:r>
      <w:r>
        <w:tab/>
        <w:t>:  GOOD</w:t>
      </w:r>
    </w:p>
    <w:p w:rsidR="007F5118" w:rsidRDefault="007F5118" w:rsidP="005F27A9">
      <w:r>
        <w:t>WORKING IN GROUP</w:t>
      </w:r>
      <w:r>
        <w:tab/>
      </w:r>
      <w:r>
        <w:tab/>
        <w:t>:  FAIR</w:t>
      </w:r>
    </w:p>
    <w:p w:rsidR="007F5118" w:rsidRDefault="007F5118" w:rsidP="00370A58">
      <w:pPr>
        <w:ind w:left="2880" w:hanging="2880"/>
      </w:pPr>
      <w:r>
        <w:t>COMMITMENT</w:t>
      </w:r>
      <w:r>
        <w:tab/>
        <w:t>:  I COMMITTEE MY SELF VERY MUCH TO ANYTHING THAT WILL BRING                  BENNEFIT TO THE COMPANY</w:t>
      </w:r>
    </w:p>
    <w:p w:rsidR="007F5118" w:rsidRDefault="007F5118" w:rsidP="00B417CB">
      <w:pPr>
        <w:ind w:left="2880" w:hanging="2880"/>
      </w:pPr>
      <w:r>
        <w:t>DRIVER’S LICENCE</w:t>
      </w:r>
      <w:r>
        <w:tab/>
        <w:t>:  CODE 10 (C 1)</w:t>
      </w:r>
    </w:p>
    <w:p w:rsidR="007F5118" w:rsidRDefault="007F5118" w:rsidP="005F27A9">
      <w:bookmarkStart w:id="0" w:name="_GoBack"/>
      <w:bookmarkEnd w:id="0"/>
    </w:p>
    <w:p w:rsidR="007F5118" w:rsidRPr="005F27A9" w:rsidRDefault="007F5118" w:rsidP="00EA3C2A">
      <w:pPr>
        <w:spacing w:after="120"/>
      </w:pPr>
      <w:r>
        <w:t xml:space="preserve">I </w:t>
      </w:r>
      <w:r w:rsidRPr="00B40470">
        <w:rPr>
          <w:b/>
          <w:color w:val="0000FF"/>
          <w:u w:val="single"/>
        </w:rPr>
        <w:t>MALULEKE LANDRY TIYISELANI</w:t>
      </w:r>
      <w:r>
        <w:t xml:space="preserve"> DECLARE THAT ALL THE INFORMATION IS MINE AND IT’S CORRECT, AND THE COPIES WILL BE ATTACHED ALSO….</w:t>
      </w:r>
    </w:p>
    <w:sectPr w:rsidR="007F5118" w:rsidRPr="005F27A9" w:rsidSect="00D255C6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7050C"/>
    <w:multiLevelType w:val="hybridMultilevel"/>
    <w:tmpl w:val="2E7CC2A8"/>
    <w:lvl w:ilvl="0" w:tplc="7ADCEE58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55C6"/>
    <w:rsid w:val="00003F07"/>
    <w:rsid w:val="0007547D"/>
    <w:rsid w:val="000E4C54"/>
    <w:rsid w:val="000E7DA8"/>
    <w:rsid w:val="001B795D"/>
    <w:rsid w:val="00283518"/>
    <w:rsid w:val="002E5823"/>
    <w:rsid w:val="00370A58"/>
    <w:rsid w:val="00397089"/>
    <w:rsid w:val="004937C2"/>
    <w:rsid w:val="004F1913"/>
    <w:rsid w:val="005D5057"/>
    <w:rsid w:val="005F27A9"/>
    <w:rsid w:val="00633717"/>
    <w:rsid w:val="00697AFA"/>
    <w:rsid w:val="007A4334"/>
    <w:rsid w:val="007E2510"/>
    <w:rsid w:val="007E7F34"/>
    <w:rsid w:val="007F5118"/>
    <w:rsid w:val="008442EA"/>
    <w:rsid w:val="00883F86"/>
    <w:rsid w:val="008B7627"/>
    <w:rsid w:val="00A54149"/>
    <w:rsid w:val="00AB3155"/>
    <w:rsid w:val="00B2036B"/>
    <w:rsid w:val="00B36C15"/>
    <w:rsid w:val="00B40470"/>
    <w:rsid w:val="00B417CB"/>
    <w:rsid w:val="00B76D38"/>
    <w:rsid w:val="00BA567D"/>
    <w:rsid w:val="00D255C6"/>
    <w:rsid w:val="00D526EE"/>
    <w:rsid w:val="00D77F98"/>
    <w:rsid w:val="00DC6129"/>
    <w:rsid w:val="00DD1742"/>
    <w:rsid w:val="00EA3C2A"/>
    <w:rsid w:val="00ED2736"/>
    <w:rsid w:val="00EF2909"/>
    <w:rsid w:val="00F24EC5"/>
    <w:rsid w:val="00F67710"/>
    <w:rsid w:val="00FA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1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57</TotalTime>
  <Pages>3</Pages>
  <Words>315</Words>
  <Characters>1799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 </dc:title>
  <dc:subject/>
  <dc:creator>hleketani</dc:creator>
  <cp:keywords/>
  <dc:description/>
  <cp:lastModifiedBy>LANDRY</cp:lastModifiedBy>
  <cp:revision>7</cp:revision>
  <cp:lastPrinted>2012-07-12T12:51:00Z</cp:lastPrinted>
  <dcterms:created xsi:type="dcterms:W3CDTF">2012-07-12T12:44:00Z</dcterms:created>
  <dcterms:modified xsi:type="dcterms:W3CDTF">2012-07-30T13:41:00Z</dcterms:modified>
</cp:coreProperties>
</file>