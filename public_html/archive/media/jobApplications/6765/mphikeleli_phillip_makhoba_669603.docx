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CBD34B9F4E28452494A3F363D689ADA3"/>
        </w:placeholder>
        <w:docPartList>
          <w:docPartGallery w:val="Quick Parts"/>
          <w:docPartCategory w:val=" Resume Name"/>
        </w:docPartList>
      </w:sdtPr>
      <w:sdtContent>
        <w:tbl>
          <w:tblPr>
            <w:tblStyle w:val="TableGrid"/>
            <w:tblW w:w="5000" w:type="pct"/>
            <w:tblLook w:val="04A0"/>
          </w:tblPr>
          <w:tblGrid>
            <w:gridCol w:w="2810"/>
            <w:gridCol w:w="7486"/>
          </w:tblGrid>
          <w:tr w:rsidR="00693456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93456" w:rsidRDefault="00693456">
                <w:pPr>
                  <w:pStyle w:val="PersonalNam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93456" w:rsidRDefault="00657044">
                <w:pPr>
                  <w:pStyle w:val="PersonalName"/>
                </w:pPr>
                <w:proofErr w:type="spellStart"/>
                <w:r>
                  <w:t>Mphikeleli</w:t>
                </w:r>
                <w:proofErr w:type="spellEnd"/>
                <w:r>
                  <w:t xml:space="preserve"> </w:t>
                </w:r>
                <w:sdt>
                  <w:sdtPr>
                    <w:id w:val="809184597"/>
                    <w:placeholder>
                      <w:docPart w:val="F6540DC5C8024ECFA6304A0B51771C8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lang w:val="en-ZA"/>
                      </w:rPr>
                      <w:t xml:space="preserve">Phillip </w:t>
                    </w:r>
                    <w:proofErr w:type="spellStart"/>
                    <w:r>
                      <w:rPr>
                        <w:lang w:val="en-ZA"/>
                      </w:rPr>
                      <w:t>Makhoba</w:t>
                    </w:r>
                    <w:proofErr w:type="spellEnd"/>
                  </w:sdtContent>
                </w:sdt>
              </w:p>
            </w:tc>
          </w:tr>
          <w:tr w:rsidR="00693456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15C0958082ED467981667B267D50743F"/>
                  </w:placeholder>
                  <w:date w:fullDate="2012-02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93456" w:rsidRDefault="00657044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2/8/2012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93456" w:rsidRDefault="00693456"/>
            </w:tc>
          </w:tr>
          <w:tr w:rsidR="00693456" w:rsidTr="00E03CD9">
            <w:trPr>
              <w:trHeight w:val="2238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93456" w:rsidRDefault="00657044">
                <w:pPr>
                  <w:jc w:val="center"/>
                </w:pPr>
                <w:r>
                  <w:rPr>
                    <w:noProof/>
                    <w:lang w:val="en-ZA" w:eastAsia="en-ZA"/>
                  </w:rPr>
                  <w:drawing>
                    <wp:inline distT="0" distB="0" distL="0" distR="0">
                      <wp:extent cx="1466850" cy="1514475"/>
                      <wp:effectExtent l="19050" t="0" r="0" b="0"/>
                      <wp:docPr id="1" name="Picture 0" descr="P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3.jpg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0" cy="1514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657044" w:rsidRPr="0010323A" w:rsidRDefault="00657044">
                <w:pPr>
                  <w:pStyle w:val="SenderAddress"/>
                  <w:rPr>
                    <w:color w:val="auto"/>
                    <w:sz w:val="24"/>
                  </w:rPr>
                </w:pPr>
                <w:r w:rsidRPr="0010323A">
                  <w:rPr>
                    <w:color w:val="auto"/>
                    <w:sz w:val="24"/>
                  </w:rPr>
                  <w:t xml:space="preserve">5842 Joe </w:t>
                </w:r>
                <w:proofErr w:type="spellStart"/>
                <w:r w:rsidRPr="0010323A">
                  <w:rPr>
                    <w:color w:val="auto"/>
                    <w:sz w:val="24"/>
                  </w:rPr>
                  <w:t>Slovo</w:t>
                </w:r>
                <w:proofErr w:type="spellEnd"/>
                <w:r w:rsidRPr="0010323A">
                  <w:rPr>
                    <w:color w:val="auto"/>
                    <w:sz w:val="24"/>
                  </w:rPr>
                  <w:t xml:space="preserve"> Section, </w:t>
                </w:r>
                <w:proofErr w:type="spellStart"/>
                <w:r w:rsidRPr="0010323A">
                  <w:rPr>
                    <w:color w:val="auto"/>
                    <w:sz w:val="24"/>
                  </w:rPr>
                  <w:t>Siyathemba</w:t>
                </w:r>
                <w:proofErr w:type="spellEnd"/>
                <w:r w:rsidRPr="0010323A">
                  <w:rPr>
                    <w:color w:val="auto"/>
                    <w:sz w:val="24"/>
                  </w:rPr>
                  <w:t xml:space="preserve"> location, Balfour, 2410</w:t>
                </w:r>
                <w:r w:rsidR="000E1D16" w:rsidRPr="0010323A">
                  <w:rPr>
                    <w:color w:val="auto"/>
                    <w:sz w:val="24"/>
                  </w:rPr>
                  <w:br/>
                </w:r>
                <w:r w:rsidRPr="0010323A">
                  <w:rPr>
                    <w:color w:val="auto"/>
                    <w:sz w:val="24"/>
                  </w:rPr>
                  <w:t>+27728877393</w:t>
                </w:r>
                <w:r w:rsidR="000E1D16" w:rsidRPr="0010323A">
                  <w:rPr>
                    <w:color w:val="auto"/>
                    <w:sz w:val="24"/>
                  </w:rPr>
                  <w:br/>
                </w:r>
                <w:r w:rsidRPr="0010323A">
                  <w:rPr>
                    <w:color w:val="auto"/>
                    <w:sz w:val="24"/>
                  </w:rPr>
                  <w:t>phillip_90@ymail.com/william.lebakeng@gmail.com</w:t>
                </w:r>
              </w:p>
              <w:p w:rsidR="00693456" w:rsidRDefault="00657044" w:rsidP="00657044">
                <w:pPr>
                  <w:pStyle w:val="SenderAddress"/>
                </w:pPr>
                <w:r w:rsidRPr="0010323A">
                  <w:rPr>
                    <w:color w:val="auto"/>
                    <w:sz w:val="24"/>
                  </w:rPr>
                  <w:t>ID Number: 8005145840089</w:t>
                </w:r>
              </w:p>
            </w:tc>
          </w:tr>
        </w:tbl>
        <w:p w:rsidR="00693456" w:rsidRDefault="00BE3C88"/>
      </w:sdtContent>
    </w:sdt>
    <w:tbl>
      <w:tblPr>
        <w:tblStyle w:val="TableGrid"/>
        <w:tblW w:w="4996" w:type="pct"/>
        <w:jc w:val="center"/>
        <w:tblLook w:val="04A0"/>
      </w:tblPr>
      <w:tblGrid>
        <w:gridCol w:w="2412"/>
        <w:gridCol w:w="7883"/>
      </w:tblGrid>
      <w:tr w:rsidR="00693456" w:rsidTr="005C0829">
        <w:trPr>
          <w:trHeight w:val="288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3456" w:rsidRDefault="00693456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93456" w:rsidRDefault="000E1D16">
            <w:pPr>
              <w:pStyle w:val="Section"/>
            </w:pPr>
            <w:r>
              <w:t>Objectives</w:t>
            </w:r>
          </w:p>
          <w:p w:rsidR="00693456" w:rsidRPr="0010323A" w:rsidRDefault="00657044" w:rsidP="0010323A">
            <w:pPr>
              <w:pStyle w:val="ListBullet"/>
              <w:numPr>
                <w:ilvl w:val="0"/>
                <w:numId w:val="0"/>
              </w:numPr>
            </w:pPr>
            <w:r w:rsidRPr="0010323A">
              <w:t>I am a reliable hard worker, a motivated team player, quite goal orientated, self discipline to achieve professional goals, eager to learn more, and keen to enhance my knowledge and skills</w:t>
            </w:r>
            <w:r w:rsidR="00F6189A" w:rsidRPr="0010323A">
              <w:t>.</w:t>
            </w:r>
          </w:p>
          <w:p w:rsidR="00693456" w:rsidRDefault="000E1D16">
            <w:pPr>
              <w:pStyle w:val="Section"/>
            </w:pPr>
            <w:r>
              <w:t>Education</w:t>
            </w:r>
          </w:p>
          <w:p w:rsidR="00693456" w:rsidRPr="0010323A" w:rsidRDefault="00F6189A" w:rsidP="0010323A">
            <w:pPr>
              <w:pStyle w:val="HeaderOdd"/>
              <w:rPr>
                <w:b w:val="0"/>
                <w:color w:val="auto"/>
                <w:sz w:val="24"/>
              </w:rPr>
            </w:pPr>
            <w:r w:rsidRPr="0010323A">
              <w:rPr>
                <w:b w:val="0"/>
                <w:color w:val="auto"/>
                <w:sz w:val="24"/>
              </w:rPr>
              <w:t>Sedibeng College (Heidelberg)</w:t>
            </w:r>
          </w:p>
          <w:p w:rsidR="00693456" w:rsidRPr="0010323A" w:rsidRDefault="00F6189A" w:rsidP="0010323A">
            <w:pPr>
              <w:pStyle w:val="ListBullet"/>
              <w:numPr>
                <w:ilvl w:val="0"/>
                <w:numId w:val="0"/>
              </w:numPr>
            </w:pPr>
            <w:r w:rsidRPr="0010323A">
              <w:t>30/09/2011</w:t>
            </w:r>
          </w:p>
          <w:p w:rsidR="00693456" w:rsidRPr="0010323A" w:rsidRDefault="00F6189A" w:rsidP="0010323A">
            <w:pPr>
              <w:pStyle w:val="ListBullet"/>
              <w:numPr>
                <w:ilvl w:val="0"/>
                <w:numId w:val="0"/>
              </w:numPr>
            </w:pPr>
            <w:r w:rsidRPr="0010323A">
              <w:t>Computer End User NQF Level 3</w:t>
            </w:r>
          </w:p>
          <w:p w:rsidR="00592036" w:rsidRPr="0010323A" w:rsidRDefault="00592036" w:rsidP="0010323A">
            <w:pPr>
              <w:pStyle w:val="ListBullet"/>
              <w:numPr>
                <w:ilvl w:val="0"/>
                <w:numId w:val="0"/>
              </w:numPr>
            </w:pPr>
          </w:p>
          <w:p w:rsidR="00F6189A" w:rsidRPr="0010323A" w:rsidRDefault="00F6189A" w:rsidP="0010323A">
            <w:pPr>
              <w:pStyle w:val="HeaderOdd"/>
              <w:rPr>
                <w:b w:val="0"/>
                <w:color w:val="auto"/>
                <w:sz w:val="24"/>
              </w:rPr>
            </w:pPr>
            <w:r w:rsidRPr="0010323A">
              <w:rPr>
                <w:b w:val="0"/>
                <w:color w:val="auto"/>
                <w:sz w:val="24"/>
              </w:rPr>
              <w:t>Ekurhuleni East College (</w:t>
            </w:r>
            <w:proofErr w:type="spellStart"/>
            <w:r w:rsidRPr="0010323A">
              <w:rPr>
                <w:b w:val="0"/>
                <w:color w:val="auto"/>
                <w:sz w:val="24"/>
              </w:rPr>
              <w:t>Isidingo</w:t>
            </w:r>
            <w:proofErr w:type="spellEnd"/>
            <w:r w:rsidRPr="0010323A">
              <w:rPr>
                <w:b w:val="0"/>
                <w:color w:val="auto"/>
                <w:sz w:val="24"/>
              </w:rPr>
              <w:t xml:space="preserve"> Campus</w:t>
            </w:r>
            <w:r w:rsidR="002B78F8">
              <w:rPr>
                <w:b w:val="0"/>
                <w:color w:val="auto"/>
                <w:sz w:val="24"/>
              </w:rPr>
              <w:t xml:space="preserve"> - </w:t>
            </w:r>
            <w:proofErr w:type="spellStart"/>
            <w:r w:rsidR="002B78F8">
              <w:rPr>
                <w:b w:val="0"/>
                <w:color w:val="auto"/>
                <w:sz w:val="24"/>
              </w:rPr>
              <w:t>Daveyton</w:t>
            </w:r>
            <w:proofErr w:type="spellEnd"/>
            <w:r w:rsidRPr="0010323A">
              <w:rPr>
                <w:b w:val="0"/>
                <w:color w:val="auto"/>
                <w:sz w:val="24"/>
              </w:rPr>
              <w:t>)</w:t>
            </w:r>
          </w:p>
          <w:p w:rsidR="00F6189A" w:rsidRPr="0010323A" w:rsidRDefault="00F6189A" w:rsidP="0010323A">
            <w:pPr>
              <w:pStyle w:val="ListBullet"/>
              <w:numPr>
                <w:ilvl w:val="0"/>
                <w:numId w:val="0"/>
              </w:numPr>
            </w:pPr>
            <w:r w:rsidRPr="0010323A">
              <w:t>April 2002 (Trimesters)</w:t>
            </w:r>
          </w:p>
          <w:p w:rsidR="00F6189A" w:rsidRPr="0010323A" w:rsidRDefault="00F6189A" w:rsidP="0010323A">
            <w:pPr>
              <w:pStyle w:val="ListBullet"/>
              <w:numPr>
                <w:ilvl w:val="0"/>
                <w:numId w:val="0"/>
              </w:numPr>
            </w:pPr>
            <w:r w:rsidRPr="0010323A">
              <w:t>N1 – N3 Electrical Engineering (Heavy Current)</w:t>
            </w:r>
          </w:p>
          <w:p w:rsidR="00592036" w:rsidRPr="0010323A" w:rsidRDefault="00592036" w:rsidP="0010323A">
            <w:pPr>
              <w:pStyle w:val="ListBullet"/>
              <w:numPr>
                <w:ilvl w:val="0"/>
                <w:numId w:val="0"/>
              </w:numPr>
            </w:pPr>
          </w:p>
          <w:p w:rsidR="00592036" w:rsidRPr="0010323A" w:rsidRDefault="00592036" w:rsidP="0010323A">
            <w:pPr>
              <w:pStyle w:val="HeaderOdd"/>
              <w:rPr>
                <w:b w:val="0"/>
                <w:color w:val="auto"/>
                <w:sz w:val="24"/>
              </w:rPr>
            </w:pPr>
            <w:r w:rsidRPr="0010323A">
              <w:rPr>
                <w:b w:val="0"/>
                <w:color w:val="auto"/>
                <w:sz w:val="24"/>
              </w:rPr>
              <w:t>I.M Manchu Secondary School (Balfour)</w:t>
            </w:r>
          </w:p>
          <w:p w:rsidR="00592036" w:rsidRPr="0010323A" w:rsidRDefault="00592036" w:rsidP="0010323A">
            <w:pPr>
              <w:pStyle w:val="ListBullet"/>
              <w:numPr>
                <w:ilvl w:val="0"/>
                <w:numId w:val="0"/>
              </w:numPr>
            </w:pPr>
            <w:r w:rsidRPr="0010323A">
              <w:t>December 2000</w:t>
            </w:r>
          </w:p>
          <w:p w:rsidR="00592036" w:rsidRPr="0010323A" w:rsidRDefault="00592036" w:rsidP="0010323A">
            <w:pPr>
              <w:pStyle w:val="ListBullet"/>
              <w:numPr>
                <w:ilvl w:val="0"/>
                <w:numId w:val="0"/>
              </w:numPr>
            </w:pPr>
            <w:r w:rsidRPr="0010323A">
              <w:t>National Senior Certificate</w:t>
            </w:r>
            <w:r w:rsidR="002D7D90" w:rsidRPr="0010323A">
              <w:t xml:space="preserve"> (Grade 12)</w:t>
            </w:r>
          </w:p>
          <w:p w:rsidR="00693456" w:rsidRDefault="000E1D16">
            <w:pPr>
              <w:pStyle w:val="Section"/>
            </w:pPr>
            <w:r>
              <w:t>experience</w:t>
            </w:r>
          </w:p>
          <w:p w:rsidR="00693456" w:rsidRPr="0010323A" w:rsidRDefault="00E03CD9" w:rsidP="0010323A">
            <w:pPr>
              <w:pStyle w:val="ListBullet"/>
              <w:numPr>
                <w:ilvl w:val="0"/>
                <w:numId w:val="0"/>
              </w:numPr>
            </w:pPr>
            <w:r>
              <w:t>Field Service</w:t>
            </w:r>
            <w:r w:rsidR="002D7D90" w:rsidRPr="0010323A">
              <w:t xml:space="preserve"> Engineer Trainee</w:t>
            </w:r>
            <w:r w:rsidR="000E1D16" w:rsidRPr="0010323A">
              <w:t xml:space="preserve"> | </w:t>
            </w:r>
            <w:sdt>
              <w:sdtPr>
                <w:id w:val="326177524"/>
                <w:placeholder>
                  <w:docPart w:val="7DAC13BBA663468595670FFCED79269F"/>
                </w:placeholder>
              </w:sdtPr>
              <w:sdtContent>
                <w:r w:rsidR="002D7D90" w:rsidRPr="0010323A">
                  <w:t xml:space="preserve">TSS Managed Services (Sasol, </w:t>
                </w:r>
                <w:proofErr w:type="spellStart"/>
                <w:r w:rsidR="002D7D90" w:rsidRPr="0010323A">
                  <w:t>Secunda</w:t>
                </w:r>
                <w:proofErr w:type="spellEnd"/>
                <w:r w:rsidR="002D7D90" w:rsidRPr="0010323A">
                  <w:t>)</w:t>
                </w:r>
              </w:sdtContent>
            </w:sdt>
          </w:p>
          <w:p w:rsidR="00693456" w:rsidRPr="0010323A" w:rsidRDefault="002D7D90" w:rsidP="0010323A">
            <w:pPr>
              <w:pStyle w:val="ListBullet"/>
              <w:numPr>
                <w:ilvl w:val="0"/>
                <w:numId w:val="0"/>
              </w:numPr>
            </w:pPr>
            <w:r w:rsidRPr="0010323A">
              <w:t>04/05/2011</w:t>
            </w:r>
            <w:r w:rsidR="000E1D16" w:rsidRPr="0010323A">
              <w:t xml:space="preserve"> </w:t>
            </w:r>
            <w:r w:rsidRPr="0010323A">
              <w:t>–</w:t>
            </w:r>
            <w:r w:rsidR="000E1D16" w:rsidRPr="0010323A">
              <w:t xml:space="preserve"> </w:t>
            </w:r>
            <w:r w:rsidRPr="0010323A">
              <w:t>30/09/2011</w:t>
            </w:r>
          </w:p>
          <w:p w:rsidR="002D7D90" w:rsidRPr="0010323A" w:rsidRDefault="002D7D90">
            <w:pPr>
              <w:pStyle w:val="ListBullet"/>
              <w:numPr>
                <w:ilvl w:val="0"/>
                <w:numId w:val="0"/>
              </w:numPr>
              <w:rPr>
                <w:color w:val="775F55" w:themeColor="text2"/>
                <w:szCs w:val="24"/>
              </w:rPr>
            </w:pPr>
          </w:p>
          <w:p w:rsidR="00693456" w:rsidRPr="0010323A" w:rsidRDefault="002D7D90">
            <w:pPr>
              <w:pStyle w:val="ListBullet"/>
              <w:numPr>
                <w:ilvl w:val="0"/>
                <w:numId w:val="0"/>
              </w:numPr>
            </w:pPr>
            <w:r w:rsidRPr="0010323A">
              <w:lastRenderedPageBreak/>
              <w:t>Prepare new computers for the first time use</w:t>
            </w:r>
          </w:p>
          <w:p w:rsidR="002D7D90" w:rsidRPr="0010323A" w:rsidRDefault="002D7D90">
            <w:pPr>
              <w:pStyle w:val="ListBullet"/>
              <w:numPr>
                <w:ilvl w:val="0"/>
                <w:numId w:val="0"/>
              </w:numPr>
            </w:pPr>
            <w:r w:rsidRPr="0010323A">
              <w:t>Backup and Reload data to computers</w:t>
            </w:r>
          </w:p>
          <w:p w:rsidR="002D7D90" w:rsidRPr="0010323A" w:rsidRDefault="002D7D90">
            <w:pPr>
              <w:pStyle w:val="ListBullet"/>
              <w:numPr>
                <w:ilvl w:val="0"/>
                <w:numId w:val="0"/>
              </w:numPr>
            </w:pPr>
            <w:r w:rsidRPr="0010323A">
              <w:t>Assist in receiving retracted computers to stores</w:t>
            </w:r>
          </w:p>
          <w:p w:rsidR="002D7D90" w:rsidRPr="0010323A" w:rsidRDefault="002D7D90">
            <w:pPr>
              <w:pStyle w:val="ListBullet"/>
              <w:numPr>
                <w:ilvl w:val="0"/>
                <w:numId w:val="0"/>
              </w:numPr>
            </w:pPr>
            <w:r w:rsidRPr="0010323A">
              <w:t>Packing/Unpacking new computers to stores</w:t>
            </w:r>
          </w:p>
          <w:p w:rsidR="002D7D90" w:rsidRPr="0010323A" w:rsidRDefault="002D7D90">
            <w:pPr>
              <w:pStyle w:val="ListBullet"/>
              <w:numPr>
                <w:ilvl w:val="0"/>
                <w:numId w:val="0"/>
              </w:numPr>
              <w:rPr>
                <w:color w:val="775F55" w:themeColor="text2"/>
                <w:szCs w:val="24"/>
              </w:rPr>
            </w:pPr>
            <w:r w:rsidRPr="0010323A">
              <w:t>Install approved software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</w:p>
          <w:p w:rsidR="002D7D90" w:rsidRDefault="002D7D90">
            <w:pPr>
              <w:pStyle w:val="ListBullet"/>
              <w:numPr>
                <w:ilvl w:val="0"/>
                <w:numId w:val="0"/>
              </w:numPr>
            </w:pPr>
            <w:r>
              <w:t>Semi – Skilled Elect</w:t>
            </w:r>
            <w:r w:rsidR="005C0829">
              <w:t xml:space="preserve">rician | </w:t>
            </w:r>
            <w:proofErr w:type="spellStart"/>
            <w:r w:rsidR="005C0829">
              <w:t>Steinmuller</w:t>
            </w:r>
            <w:proofErr w:type="spellEnd"/>
            <w:r w:rsidR="005C0829">
              <w:t xml:space="preserve"> Eng</w:t>
            </w:r>
            <w:r>
              <w:t xml:space="preserve"> Services</w:t>
            </w:r>
            <w:r w:rsidR="005C0829">
              <w:t xml:space="preserve"> (Eduardo </w:t>
            </w:r>
            <w:proofErr w:type="spellStart"/>
            <w:r w:rsidR="005C0829">
              <w:t>Constr</w:t>
            </w:r>
            <w:proofErr w:type="spellEnd"/>
            <w:r w:rsidR="005C0829">
              <w:t xml:space="preserve"> - Agency</w:t>
            </w:r>
            <w:r w:rsidR="009D160B">
              <w:t>)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17/07/2007 – 25/03/2010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Install/Terminate 240V/380V  electrical distribution boards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Repair/Service portable electrical equipments (Grinders, Electrical cords)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Calibrate welding electrodes ovens (Baking/Holding Ovens)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Maintain 380V mobile generators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Earth leakage testing on distribution boards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Fault finding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Boilermaker Ass</w:t>
            </w:r>
            <w:r w:rsidR="005C0829">
              <w:t xml:space="preserve">istant | </w:t>
            </w:r>
            <w:proofErr w:type="spellStart"/>
            <w:r w:rsidR="005C0829">
              <w:t>Steinmuller</w:t>
            </w:r>
            <w:proofErr w:type="spellEnd"/>
            <w:r w:rsidR="005C0829">
              <w:t xml:space="preserve"> Eng Services (Eduardo </w:t>
            </w:r>
            <w:proofErr w:type="spellStart"/>
            <w:r w:rsidR="005C0829">
              <w:t>Constr</w:t>
            </w:r>
            <w:proofErr w:type="spellEnd"/>
            <w:r w:rsidR="005C0829">
              <w:t xml:space="preserve"> - Agency</w:t>
            </w:r>
            <w:r>
              <w:t>)</w:t>
            </w:r>
          </w:p>
          <w:p w:rsidR="00E64ED0" w:rsidRDefault="00E64ED0">
            <w:pPr>
              <w:pStyle w:val="ListBullet"/>
              <w:numPr>
                <w:ilvl w:val="0"/>
                <w:numId w:val="0"/>
              </w:numPr>
            </w:pPr>
            <w:r>
              <w:t>26/10/2006 – 16/07/2007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Cutting and grinding steel plates, pipes, and beams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  <w:r>
              <w:t>Develop, construct and assemble structures</w:t>
            </w:r>
            <w:r w:rsidR="00E64ED0">
              <w:t xml:space="preserve"> (Coal shoots, Cones)</w:t>
            </w:r>
          </w:p>
          <w:p w:rsidR="00E64ED0" w:rsidRDefault="00E64ED0">
            <w:pPr>
              <w:pStyle w:val="ListBullet"/>
              <w:numPr>
                <w:ilvl w:val="0"/>
                <w:numId w:val="0"/>
              </w:numPr>
            </w:pPr>
            <w:r>
              <w:t>Assemble/Install handrails and platforms for the Mills, and Burners</w:t>
            </w:r>
          </w:p>
          <w:p w:rsidR="009D160B" w:rsidRDefault="009D160B">
            <w:pPr>
              <w:pStyle w:val="ListBullet"/>
              <w:numPr>
                <w:ilvl w:val="0"/>
                <w:numId w:val="0"/>
              </w:numPr>
            </w:pPr>
          </w:p>
          <w:p w:rsidR="00693456" w:rsidRDefault="000E1D16">
            <w:pPr>
              <w:pStyle w:val="Section"/>
            </w:pPr>
            <w:r>
              <w:t>skills</w:t>
            </w:r>
          </w:p>
          <w:p w:rsidR="00693456" w:rsidRDefault="00E64ED0">
            <w:pPr>
              <w:pStyle w:val="ListBullet"/>
            </w:pPr>
            <w:r>
              <w:t>Microsoft Office Suite (Microsoft Word, Access, Excel, PowerPoint, Outlook, and Web Browser)</w:t>
            </w:r>
          </w:p>
          <w:p w:rsidR="00E64ED0" w:rsidRDefault="00E64ED0">
            <w:pPr>
              <w:pStyle w:val="ListBullet"/>
              <w:numPr>
                <w:ilvl w:val="0"/>
                <w:numId w:val="0"/>
              </w:numPr>
              <w:rPr>
                <w:b/>
                <w:caps/>
                <w:color w:val="DD8047" w:themeColor="accent2"/>
                <w:spacing w:val="60"/>
              </w:rPr>
            </w:pPr>
          </w:p>
          <w:p w:rsidR="00693456" w:rsidRDefault="00E64ED0">
            <w:pPr>
              <w:pStyle w:val="ListBullet"/>
              <w:numPr>
                <w:ilvl w:val="0"/>
                <w:numId w:val="0"/>
              </w:numPr>
              <w:rPr>
                <w:b/>
                <w:caps/>
                <w:color w:val="DD8047" w:themeColor="accent2"/>
                <w:spacing w:val="60"/>
              </w:rPr>
            </w:pPr>
            <w:r w:rsidRPr="00E64ED0">
              <w:rPr>
                <w:b/>
                <w:caps/>
                <w:color w:val="DD8047" w:themeColor="accent2"/>
                <w:spacing w:val="60"/>
              </w:rPr>
              <w:lastRenderedPageBreak/>
              <w:t>Interest</w:t>
            </w:r>
            <w:r w:rsidR="00E03CD9">
              <w:rPr>
                <w:b/>
                <w:caps/>
                <w:color w:val="DD8047" w:themeColor="accent2"/>
                <w:spacing w:val="60"/>
              </w:rPr>
              <w:t>/hobbies</w:t>
            </w:r>
          </w:p>
          <w:p w:rsidR="00E03EB4" w:rsidRDefault="00E64ED0" w:rsidP="00E03CD9">
            <w:pPr>
              <w:pStyle w:val="ListBullet"/>
            </w:pPr>
            <w:r w:rsidRPr="00E64ED0">
              <w:t xml:space="preserve">Hockey, Network systems, </w:t>
            </w:r>
            <w:r>
              <w:t>Software D</w:t>
            </w:r>
            <w:r w:rsidRPr="00E64ED0">
              <w:t>evelopment</w:t>
            </w:r>
            <w:r w:rsidR="00E03CD9">
              <w:t>, Soccer, Cycling, Reading Books (Self – Help, Motivational, and IT Books)</w:t>
            </w:r>
          </w:p>
          <w:p w:rsidR="00E03CD9" w:rsidRPr="00E03CD9" w:rsidRDefault="00E03CD9" w:rsidP="00E03CD9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03EB4" w:rsidRDefault="00E03EB4" w:rsidP="00E03EB4">
            <w:pPr>
              <w:pStyle w:val="ListBullet"/>
              <w:numPr>
                <w:ilvl w:val="0"/>
                <w:numId w:val="0"/>
              </w:numPr>
              <w:rPr>
                <w:b/>
                <w:caps/>
                <w:color w:val="DD8047" w:themeColor="accent2"/>
                <w:spacing w:val="60"/>
              </w:rPr>
            </w:pPr>
            <w:r w:rsidRPr="00E03EB4">
              <w:rPr>
                <w:b/>
                <w:caps/>
                <w:color w:val="DD8047" w:themeColor="accent2"/>
                <w:spacing w:val="60"/>
              </w:rPr>
              <w:t>Achievements</w:t>
            </w:r>
          </w:p>
          <w:p w:rsidR="00E03EB4" w:rsidRDefault="00E03EB4" w:rsidP="00E03EB4">
            <w:pPr>
              <w:pStyle w:val="ListBullet"/>
            </w:pPr>
            <w:r>
              <w:t>Certificate of Competency (Portable Electrical Equipments Inspection)</w:t>
            </w:r>
          </w:p>
          <w:p w:rsidR="00E03EB4" w:rsidRDefault="00E03EB4" w:rsidP="00E03EB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03EB4" w:rsidRDefault="00E03EB4" w:rsidP="00E03EB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aps/>
                <w:color w:val="DD8047" w:themeColor="accent2"/>
                <w:spacing w:val="60"/>
              </w:rPr>
            </w:pPr>
            <w:r w:rsidRPr="00E03EB4">
              <w:rPr>
                <w:b/>
                <w:caps/>
                <w:color w:val="DD8047" w:themeColor="accent2"/>
                <w:spacing w:val="60"/>
              </w:rPr>
              <w:t>Extra Mural Activities</w:t>
            </w:r>
          </w:p>
          <w:p w:rsidR="00E03EB4" w:rsidRDefault="00E03EB4" w:rsidP="00E03EB4">
            <w:pPr>
              <w:pStyle w:val="ListBullet"/>
            </w:pPr>
            <w:r w:rsidRPr="00E03EB4">
              <w:t>Voluntary</w:t>
            </w:r>
            <w:r w:rsidR="0010323A">
              <w:t xml:space="preserve"> Community Representative – CED Project (</w:t>
            </w:r>
            <w:proofErr w:type="spellStart"/>
            <w:r w:rsidR="0010323A">
              <w:t>Grootvlei</w:t>
            </w:r>
            <w:proofErr w:type="spellEnd"/>
            <w:r w:rsidR="0010323A">
              <w:t>)</w:t>
            </w:r>
          </w:p>
          <w:p w:rsidR="0010323A" w:rsidRDefault="0010323A" w:rsidP="0010323A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0323A" w:rsidRPr="00E03CD9" w:rsidRDefault="0010323A" w:rsidP="0010323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aps/>
                <w:color w:val="DD8047" w:themeColor="accent2"/>
                <w:spacing w:val="60"/>
              </w:rPr>
            </w:pPr>
            <w:r w:rsidRPr="00E03CD9">
              <w:rPr>
                <w:b/>
                <w:caps/>
                <w:color w:val="DD8047" w:themeColor="accent2"/>
                <w:spacing w:val="60"/>
              </w:rPr>
              <w:t>References</w:t>
            </w:r>
          </w:p>
          <w:p w:rsidR="0010323A" w:rsidRDefault="0010323A" w:rsidP="00E03CD9">
            <w:pPr>
              <w:pStyle w:val="ListBullet"/>
              <w:numPr>
                <w:ilvl w:val="0"/>
                <w:numId w:val="0"/>
              </w:numPr>
              <w:tabs>
                <w:tab w:val="left" w:pos="4091"/>
              </w:tabs>
              <w:ind w:left="360" w:hanging="360"/>
            </w:pPr>
            <w:r>
              <w:t xml:space="preserve">Name: Mr. DCL </w:t>
            </w:r>
            <w:proofErr w:type="spellStart"/>
            <w:r>
              <w:t>Nel</w:t>
            </w:r>
            <w:proofErr w:type="spellEnd"/>
          </w:p>
          <w:p w:rsidR="0010323A" w:rsidRDefault="0010323A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Position: Electrical Supervisor</w:t>
            </w:r>
          </w:p>
          <w:p w:rsidR="0010323A" w:rsidRDefault="00E03CD9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Company: </w:t>
            </w:r>
            <w:proofErr w:type="spellStart"/>
            <w:r>
              <w:t>Steinmuller</w:t>
            </w:r>
            <w:proofErr w:type="spellEnd"/>
            <w:r>
              <w:t xml:space="preserve"> Engineering</w:t>
            </w:r>
            <w:r w:rsidR="0010323A">
              <w:t xml:space="preserve"> Services</w:t>
            </w:r>
          </w:p>
          <w:p w:rsidR="0010323A" w:rsidRDefault="003B2844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Contact </w:t>
            </w:r>
            <w:r w:rsidR="0010323A">
              <w:t xml:space="preserve">: </w:t>
            </w:r>
            <w:r w:rsidR="002B78F8">
              <w:t>(</w:t>
            </w:r>
            <w:r w:rsidR="0010323A">
              <w:t>+27</w:t>
            </w:r>
            <w:r w:rsidR="002B78F8">
              <w:t>)</w:t>
            </w:r>
            <w:r w:rsidR="0010323A">
              <w:t>82</w:t>
            </w:r>
            <w:r w:rsidR="002B78F8">
              <w:t> </w:t>
            </w:r>
            <w:r w:rsidR="0010323A">
              <w:t>264</w:t>
            </w:r>
            <w:r w:rsidR="002B78F8">
              <w:t xml:space="preserve"> </w:t>
            </w:r>
            <w:r w:rsidR="0010323A">
              <w:t>0702</w:t>
            </w:r>
          </w:p>
          <w:p w:rsidR="0010323A" w:rsidRDefault="0010323A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10323A" w:rsidRDefault="0010323A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Name: Mr. Bart </w:t>
            </w:r>
            <w:proofErr w:type="spellStart"/>
            <w:r>
              <w:t>Pieterse</w:t>
            </w:r>
            <w:proofErr w:type="spellEnd"/>
          </w:p>
          <w:p w:rsidR="0010323A" w:rsidRDefault="0010323A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Position: Senior Supervisor</w:t>
            </w:r>
          </w:p>
          <w:p w:rsidR="0010323A" w:rsidRDefault="0010323A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Company: </w:t>
            </w:r>
            <w:proofErr w:type="spellStart"/>
            <w:r>
              <w:t>Steinmuller</w:t>
            </w:r>
            <w:proofErr w:type="spellEnd"/>
            <w:r>
              <w:t xml:space="preserve"> Engineering Services</w:t>
            </w:r>
          </w:p>
          <w:p w:rsidR="0010323A" w:rsidRDefault="003B2844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Contact </w:t>
            </w:r>
            <w:r w:rsidR="0010323A">
              <w:t xml:space="preserve">: </w:t>
            </w:r>
            <w:r w:rsidR="002B78F8">
              <w:t>(</w:t>
            </w:r>
            <w:r w:rsidR="0010323A">
              <w:t>+27</w:t>
            </w:r>
            <w:r w:rsidR="002B78F8">
              <w:t>)</w:t>
            </w:r>
            <w:r w:rsidR="0010323A">
              <w:t>7</w:t>
            </w:r>
            <w:r w:rsidR="00E03CD9">
              <w:t>6</w:t>
            </w:r>
            <w:r w:rsidR="002B78F8">
              <w:t xml:space="preserve"> </w:t>
            </w:r>
            <w:r w:rsidR="00E03CD9">
              <w:t>478</w:t>
            </w:r>
            <w:r w:rsidR="002B78F8">
              <w:t xml:space="preserve"> </w:t>
            </w:r>
            <w:r w:rsidR="00E03CD9">
              <w:t>4900</w:t>
            </w:r>
          </w:p>
          <w:p w:rsidR="00E03CD9" w:rsidRDefault="00E03CD9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E03CD9" w:rsidRDefault="00E03CD9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Name: Mrs. Melanie </w:t>
            </w:r>
            <w:proofErr w:type="spellStart"/>
            <w:r>
              <w:t>Clase</w:t>
            </w:r>
            <w:proofErr w:type="spellEnd"/>
          </w:p>
          <w:p w:rsidR="00E03CD9" w:rsidRDefault="00E03CD9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Position: Team Leader/Mentor</w:t>
            </w:r>
          </w:p>
          <w:p w:rsidR="00E03CD9" w:rsidRDefault="00E03CD9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Company: TSS Managed Services</w:t>
            </w:r>
          </w:p>
          <w:p w:rsidR="00E03CD9" w:rsidRDefault="00E03CD9" w:rsidP="0010323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Contacts</w:t>
            </w:r>
            <w:r w:rsidR="003B2844">
              <w:t xml:space="preserve"> </w:t>
            </w:r>
            <w:r>
              <w:t xml:space="preserve">: </w:t>
            </w:r>
            <w:r w:rsidR="002B78F8">
              <w:t>(</w:t>
            </w:r>
            <w:r>
              <w:t>+27</w:t>
            </w:r>
            <w:r w:rsidR="002B78F8">
              <w:t>)</w:t>
            </w:r>
            <w:r>
              <w:t>17</w:t>
            </w:r>
            <w:r w:rsidR="002B78F8">
              <w:t> </w:t>
            </w:r>
            <w:r>
              <w:t>610</w:t>
            </w:r>
            <w:r w:rsidR="002B78F8">
              <w:t xml:space="preserve"> </w:t>
            </w:r>
            <w:r>
              <w:t>5755/</w:t>
            </w:r>
            <w:r w:rsidR="002B78F8">
              <w:t>(</w:t>
            </w:r>
            <w:r>
              <w:t>+27</w:t>
            </w:r>
            <w:r w:rsidR="002B78F8">
              <w:t>)</w:t>
            </w:r>
            <w:r>
              <w:t>83</w:t>
            </w:r>
            <w:r w:rsidR="002B78F8">
              <w:t> </w:t>
            </w:r>
            <w:r>
              <w:t>262</w:t>
            </w:r>
            <w:r w:rsidR="002B78F8">
              <w:t xml:space="preserve"> </w:t>
            </w:r>
            <w:r>
              <w:t xml:space="preserve">5537 </w:t>
            </w:r>
          </w:p>
        </w:tc>
      </w:tr>
    </w:tbl>
    <w:p w:rsidR="00693456" w:rsidRDefault="005C0829">
      <w:pPr>
        <w:spacing w:after="200" w:line="276" w:lineRule="auto"/>
      </w:pPr>
      <w:r>
        <w:lastRenderedPageBreak/>
        <w:t>.</w:t>
      </w:r>
    </w:p>
    <w:sectPr w:rsidR="00693456" w:rsidSect="0069345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044" w:rsidRDefault="00657044">
      <w:pPr>
        <w:spacing w:after="0" w:line="240" w:lineRule="auto"/>
      </w:pPr>
      <w:r>
        <w:separator/>
      </w:r>
    </w:p>
  </w:endnote>
  <w:endnote w:type="continuationSeparator" w:id="1">
    <w:p w:rsidR="00657044" w:rsidRDefault="0065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56" w:rsidRDefault="00693456"/>
  <w:p w:rsidR="00693456" w:rsidRDefault="000E1D16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693456" w:rsidRDefault="006934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56" w:rsidRDefault="00693456"/>
  <w:p w:rsidR="00693456" w:rsidRDefault="000E1D16">
    <w:pPr>
      <w:pStyle w:val="FooterOdd"/>
    </w:pPr>
    <w:r>
      <w:t xml:space="preserve">Page </w:t>
    </w:r>
    <w:fldSimple w:instr=" PAGE   \* MERGEFORMAT ">
      <w:r w:rsidR="002B78F8" w:rsidRPr="002B78F8">
        <w:rPr>
          <w:noProof/>
          <w:sz w:val="24"/>
          <w:szCs w:val="24"/>
        </w:rPr>
        <w:t>2</w:t>
      </w:r>
    </w:fldSimple>
  </w:p>
  <w:p w:rsidR="00693456" w:rsidRDefault="006934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044" w:rsidRDefault="00657044">
      <w:pPr>
        <w:spacing w:after="0" w:line="240" w:lineRule="auto"/>
      </w:pPr>
      <w:r>
        <w:separator/>
      </w:r>
    </w:p>
  </w:footnote>
  <w:footnote w:type="continuationSeparator" w:id="1">
    <w:p w:rsidR="00657044" w:rsidRDefault="00657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ED5FEBEF8DBA4FEEB792658AEE07EB9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93456" w:rsidRDefault="00657044">
        <w:pPr>
          <w:pStyle w:val="HeaderEven"/>
        </w:pPr>
        <w:r>
          <w:rPr>
            <w:lang w:val="en-ZA"/>
          </w:rPr>
          <w:t xml:space="preserve">Phillip </w:t>
        </w:r>
        <w:proofErr w:type="spellStart"/>
        <w:r>
          <w:rPr>
            <w:lang w:val="en-ZA"/>
          </w:rPr>
          <w:t>Makhoba</w:t>
        </w:r>
        <w:proofErr w:type="spellEnd"/>
      </w:p>
    </w:sdtContent>
  </w:sdt>
  <w:p w:rsidR="00693456" w:rsidRDefault="006934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hor"/>
      <w:id w:val="5384246"/>
      <w:placeholder>
        <w:docPart w:val="DD069E08D5DD498EA62EA00A51A21C8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93456" w:rsidRDefault="00657044">
        <w:pPr>
          <w:pStyle w:val="HeaderOdd"/>
        </w:pPr>
        <w:r>
          <w:rPr>
            <w:lang w:val="en-ZA"/>
          </w:rPr>
          <w:t xml:space="preserve">Phillip </w:t>
        </w:r>
        <w:proofErr w:type="spellStart"/>
        <w:r>
          <w:rPr>
            <w:lang w:val="en-ZA"/>
          </w:rPr>
          <w:t>Makhoba</w:t>
        </w:r>
        <w:proofErr w:type="spellEnd"/>
      </w:p>
    </w:sdtContent>
  </w:sdt>
  <w:p w:rsidR="00693456" w:rsidRDefault="006934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A1D4BAD0"/>
    <w:lvl w:ilvl="0" w:tplc="2EC20ECE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F6189A"/>
    <w:rsid w:val="000E1D16"/>
    <w:rsid w:val="0010323A"/>
    <w:rsid w:val="002B78F8"/>
    <w:rsid w:val="002D7D90"/>
    <w:rsid w:val="003B2844"/>
    <w:rsid w:val="00592036"/>
    <w:rsid w:val="005C0829"/>
    <w:rsid w:val="00657044"/>
    <w:rsid w:val="00693456"/>
    <w:rsid w:val="00985E62"/>
    <w:rsid w:val="009D160B"/>
    <w:rsid w:val="00B43A0F"/>
    <w:rsid w:val="00BE3C88"/>
    <w:rsid w:val="00E03CD9"/>
    <w:rsid w:val="00E03EB4"/>
    <w:rsid w:val="00E64ED0"/>
    <w:rsid w:val="00F61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56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93456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93456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93456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93456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93456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93456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93456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93456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93456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93456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693456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693456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693456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693456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693456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6934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456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693456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93456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693456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693456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693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456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693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456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93456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456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456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456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56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456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456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456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456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693456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93456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693456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456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93456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693456"/>
    <w:pPr>
      <w:ind w:left="360" w:hanging="360"/>
    </w:pPr>
  </w:style>
  <w:style w:type="paragraph" w:styleId="List2">
    <w:name w:val="List 2"/>
    <w:basedOn w:val="Normal"/>
    <w:uiPriority w:val="99"/>
    <w:unhideWhenUsed/>
    <w:rsid w:val="00693456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693456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693456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693456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693456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693456"/>
    <w:pPr>
      <w:ind w:left="720"/>
      <w:contextualSpacing/>
    </w:pPr>
  </w:style>
  <w:style w:type="numbering" w:customStyle="1" w:styleId="MedianListStyle">
    <w:name w:val="Median List Style"/>
    <w:uiPriority w:val="99"/>
    <w:rsid w:val="00693456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693456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693456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693456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693456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693456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693456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3456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693456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693456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93456"/>
    <w:pPr>
      <w:ind w:left="220" w:hanging="220"/>
    </w:pPr>
  </w:style>
  <w:style w:type="paragraph" w:styleId="Title">
    <w:name w:val="Title"/>
    <w:basedOn w:val="Normal"/>
    <w:link w:val="TitleChar"/>
    <w:uiPriority w:val="10"/>
    <w:rsid w:val="00693456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93456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93456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693456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693456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693456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693456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693456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693456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693456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693456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693456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693456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693456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693456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693456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693456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693456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693456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693456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D34B9F4E28452494A3F363D689A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DC83A-36D7-42FD-BC67-38A6EC17ED3A}"/>
      </w:docPartPr>
      <w:docPartBody>
        <w:p w:rsidR="00313901" w:rsidRDefault="00313901">
          <w:pPr>
            <w:pStyle w:val="CBD34B9F4E28452494A3F363D689ADA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6540DC5C8024ECFA6304A0B51771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20BC0-4AE3-4577-B6BD-AA54CFA19CF7}"/>
      </w:docPartPr>
      <w:docPartBody>
        <w:p w:rsidR="00313901" w:rsidRDefault="00313901">
          <w:pPr>
            <w:pStyle w:val="F6540DC5C8024ECFA6304A0B51771C8B"/>
          </w:pPr>
          <w:r>
            <w:t>[Type your name]</w:t>
          </w:r>
        </w:p>
      </w:docPartBody>
    </w:docPart>
    <w:docPart>
      <w:docPartPr>
        <w:name w:val="15C0958082ED467981667B267D50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6B5B1-EEB5-4C75-B864-7CD3D22C0B3B}"/>
      </w:docPartPr>
      <w:docPartBody>
        <w:p w:rsidR="00313901" w:rsidRDefault="00313901">
          <w:pPr>
            <w:pStyle w:val="15C0958082ED467981667B267D50743F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7DAC13BBA663468595670FFCED792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0C18-D6ED-4436-A92B-1C9BD4F8DE14}"/>
      </w:docPartPr>
      <w:docPartBody>
        <w:p w:rsidR="00313901" w:rsidRDefault="00313901">
          <w:pPr>
            <w:pStyle w:val="7DAC13BBA663468595670FFCED79269F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ED5FEBEF8DBA4FEEB792658AEE07E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4378D-B0B4-42D6-BFF1-76962DD8C40B}"/>
      </w:docPartPr>
      <w:docPartBody>
        <w:p w:rsidR="00313901" w:rsidRDefault="00313901">
          <w:pPr>
            <w:pStyle w:val="ED5FEBEF8DBA4FEEB792658AEE07EB9D"/>
          </w:pPr>
          <w:r>
            <w:t>[Type the author name]</w:t>
          </w:r>
        </w:p>
      </w:docPartBody>
    </w:docPart>
    <w:docPart>
      <w:docPartPr>
        <w:name w:val="DD069E08D5DD498EA62EA00A51A2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51964-3863-4B44-AD58-E3AC27069410}"/>
      </w:docPartPr>
      <w:docPartBody>
        <w:p w:rsidR="00313901" w:rsidRDefault="00313901">
          <w:pPr>
            <w:pStyle w:val="DD069E08D5DD498EA62EA00A51A21C86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3901"/>
    <w:rsid w:val="00313901"/>
    <w:rsid w:val="00CC0C9E"/>
    <w:rsid w:val="00DA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13901"/>
    <w:rPr>
      <w:color w:val="808080"/>
    </w:rPr>
  </w:style>
  <w:style w:type="paragraph" w:customStyle="1" w:styleId="CBD34B9F4E28452494A3F363D689ADA3">
    <w:name w:val="CBD34B9F4E28452494A3F363D689ADA3"/>
    <w:rsid w:val="00313901"/>
  </w:style>
  <w:style w:type="paragraph" w:customStyle="1" w:styleId="F6540DC5C8024ECFA6304A0B51771C8B">
    <w:name w:val="F6540DC5C8024ECFA6304A0B51771C8B"/>
    <w:rsid w:val="00313901"/>
  </w:style>
  <w:style w:type="paragraph" w:customStyle="1" w:styleId="15C0958082ED467981667B267D50743F">
    <w:name w:val="15C0958082ED467981667B267D50743F"/>
    <w:rsid w:val="00313901"/>
  </w:style>
  <w:style w:type="paragraph" w:customStyle="1" w:styleId="EC0432AD26014ED09B6C9E96B399AC1E">
    <w:name w:val="EC0432AD26014ED09B6C9E96B399AC1E"/>
    <w:rsid w:val="00313901"/>
  </w:style>
  <w:style w:type="paragraph" w:customStyle="1" w:styleId="E5A462E3B8DC4DB58F13AA57238DCD0D">
    <w:name w:val="E5A462E3B8DC4DB58F13AA57238DCD0D"/>
    <w:rsid w:val="00313901"/>
  </w:style>
  <w:style w:type="paragraph" w:customStyle="1" w:styleId="97F59E0BB5B24162BC0F658D0269AAA0">
    <w:name w:val="97F59E0BB5B24162BC0F658D0269AAA0"/>
    <w:rsid w:val="00313901"/>
  </w:style>
  <w:style w:type="paragraph" w:customStyle="1" w:styleId="E64D85FC080845F683A894C2DD5DE35D">
    <w:name w:val="E64D85FC080845F683A894C2DD5DE35D"/>
    <w:rsid w:val="00313901"/>
  </w:style>
  <w:style w:type="paragraph" w:customStyle="1" w:styleId="261BF7E8DFE54DE9A7F466969775130C">
    <w:name w:val="261BF7E8DFE54DE9A7F466969775130C"/>
    <w:rsid w:val="00313901"/>
  </w:style>
  <w:style w:type="paragraph" w:customStyle="1" w:styleId="03EE73EC4FBE4A85958066DC6726376D">
    <w:name w:val="03EE73EC4FBE4A85958066DC6726376D"/>
    <w:rsid w:val="00313901"/>
  </w:style>
  <w:style w:type="paragraph" w:customStyle="1" w:styleId="B873282D42014EC38983320D8388E688">
    <w:name w:val="B873282D42014EC38983320D8388E688"/>
    <w:rsid w:val="00313901"/>
  </w:style>
  <w:style w:type="paragraph" w:customStyle="1" w:styleId="BE75CFEC4E9E43B0AB3D8A309F7FA0BB">
    <w:name w:val="BE75CFEC4E9E43B0AB3D8A309F7FA0BB"/>
    <w:rsid w:val="00313901"/>
  </w:style>
  <w:style w:type="paragraph" w:customStyle="1" w:styleId="1ACD05C36BBF4D70B747E81391FAF4CF">
    <w:name w:val="1ACD05C36BBF4D70B747E81391FAF4CF"/>
    <w:rsid w:val="00313901"/>
  </w:style>
  <w:style w:type="character" w:customStyle="1" w:styleId="subsectiondatechar">
    <w:name w:val="subsectiondatechar"/>
    <w:basedOn w:val="DefaultParagraphFont"/>
    <w:rsid w:val="00313901"/>
  </w:style>
  <w:style w:type="paragraph" w:customStyle="1" w:styleId="7DAC13BBA663468595670FFCED79269F">
    <w:name w:val="7DAC13BBA663468595670FFCED79269F"/>
    <w:rsid w:val="00313901"/>
  </w:style>
  <w:style w:type="paragraph" w:customStyle="1" w:styleId="C69231C81BBF4869B9394FF93B191180">
    <w:name w:val="C69231C81BBF4869B9394FF93B191180"/>
    <w:rsid w:val="00313901"/>
  </w:style>
  <w:style w:type="paragraph" w:customStyle="1" w:styleId="27EF3647696E4793958927C39A812BDE">
    <w:name w:val="27EF3647696E4793958927C39A812BDE"/>
    <w:rsid w:val="00313901"/>
  </w:style>
  <w:style w:type="paragraph" w:customStyle="1" w:styleId="6C167B8F8B634D7EA7E38009172D54F6">
    <w:name w:val="6C167B8F8B634D7EA7E38009172D54F6"/>
    <w:rsid w:val="00313901"/>
  </w:style>
  <w:style w:type="paragraph" w:customStyle="1" w:styleId="B00E2E2BDE7347B48824462D45F6DBA8">
    <w:name w:val="B00E2E2BDE7347B48824462D45F6DBA8"/>
    <w:rsid w:val="00313901"/>
  </w:style>
  <w:style w:type="paragraph" w:customStyle="1" w:styleId="ED5FEBEF8DBA4FEEB792658AEE07EB9D">
    <w:name w:val="ED5FEBEF8DBA4FEEB792658AEE07EB9D"/>
    <w:rsid w:val="00313901"/>
  </w:style>
  <w:style w:type="paragraph" w:customStyle="1" w:styleId="DD069E08D5DD498EA62EA00A51A21C86">
    <w:name w:val="DD069E08D5DD498EA62EA00A51A21C86"/>
    <w:rsid w:val="003139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106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Makhoba</dc:creator>
  <cp:lastModifiedBy>Internet PC-11 Grp2</cp:lastModifiedBy>
  <cp:revision>4</cp:revision>
  <dcterms:created xsi:type="dcterms:W3CDTF">2012-02-16T20:25:00Z</dcterms:created>
  <dcterms:modified xsi:type="dcterms:W3CDTF">2012-09-27T09:28:00Z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