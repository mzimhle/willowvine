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5D" w:rsidRPr="0004211E" w:rsidRDefault="00482D5D" w:rsidP="0004211E">
      <w:bookmarkStart w:id="0" w:name="_PictureBullets"/>
      <w:r w:rsidRPr="00FA530F">
        <w:rPr>
          <w:rFonts w:ascii="Times New Roman" w:hAnsi="Times New Roman" w:cs="Times New Roman"/>
          <w:vanish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25pt;height:11.25pt" o:bullet="t">
            <v:imagedata r:id="rId7" o:title=""/>
          </v:shape>
        </w:pict>
      </w:r>
      <w:bookmarkEnd w:id="0"/>
    </w:p>
    <w:sectPr w:rsidR="00482D5D" w:rsidRPr="0004211E" w:rsidSect="00370165">
      <w:headerReference w:type="default" r:id="rId8"/>
      <w:pgSz w:w="11906" w:h="16838"/>
      <w:pgMar w:top="12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D5D" w:rsidRDefault="00482D5D">
      <w:r>
        <w:separator/>
      </w:r>
    </w:p>
  </w:endnote>
  <w:endnote w:type="continuationSeparator" w:id="0">
    <w:p w:rsidR="00482D5D" w:rsidRDefault="00482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Univers 45 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D5D" w:rsidRDefault="00482D5D">
      <w:r>
        <w:separator/>
      </w:r>
    </w:p>
  </w:footnote>
  <w:footnote w:type="continuationSeparator" w:id="0">
    <w:p w:rsidR="00482D5D" w:rsidRDefault="00482D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5D" w:rsidRDefault="00482D5D" w:rsidP="00235633">
    <w:pPr>
      <w:pStyle w:val="Header"/>
      <w:jc w:val="right"/>
    </w:pPr>
  </w:p>
  <w:p w:rsidR="00482D5D" w:rsidRDefault="00482D5D" w:rsidP="00235633">
    <w:pPr>
      <w:pStyle w:val="Header"/>
      <w:jc w:val="right"/>
    </w:pPr>
    <w:r>
      <w:rPr>
        <w:noProof/>
        <w:lang w:val="en-US"/>
      </w:rPr>
    </w:r>
    <w:r>
      <w:rPr>
        <w:noProof/>
      </w:rPr>
      <w:pict>
        <v:rect id="Rectangle 5" o:spid="_x0000_s2049" style="width:5in;height:3.65pt;visibility:visible;mso-position-horizontal-relative:char;mso-position-vertical-relative:line;v-text-anchor:middle" fillcolor="#f60" stroked="f" strokeweight="2pt">
          <w10:anchorlock/>
        </v:rect>
      </w:pict>
    </w:r>
  </w:p>
  <w:p w:rsidR="00482D5D" w:rsidRPr="00370165" w:rsidRDefault="00482D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E12"/>
    <w:multiLevelType w:val="hybridMultilevel"/>
    <w:tmpl w:val="10A846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96B6C3B"/>
    <w:multiLevelType w:val="hybridMultilevel"/>
    <w:tmpl w:val="F5FA4128"/>
    <w:lvl w:ilvl="0" w:tplc="FA0E9BA0">
      <w:start w:val="1"/>
      <w:numFmt w:val="bullet"/>
      <w:pStyle w:val="BodyTextProposal"/>
      <w:lvlText w:val=""/>
      <w:lvlJc w:val="left"/>
      <w:pPr>
        <w:ind w:left="872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312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3032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472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192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632" w:hanging="360"/>
      </w:pPr>
      <w:rPr>
        <w:rFonts w:ascii="Wingdings" w:hAnsi="Wingdings" w:cs="Wingdings" w:hint="default"/>
      </w:rPr>
    </w:lvl>
  </w:abstractNum>
  <w:abstractNum w:abstractNumId="2">
    <w:nsid w:val="0C7173E8"/>
    <w:multiLevelType w:val="hybridMultilevel"/>
    <w:tmpl w:val="BA2EF8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FD04D8F"/>
    <w:multiLevelType w:val="hybridMultilevel"/>
    <w:tmpl w:val="3642FF0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120929EA"/>
    <w:multiLevelType w:val="hybridMultilevel"/>
    <w:tmpl w:val="B7EEB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1C2946"/>
    <w:multiLevelType w:val="hybridMultilevel"/>
    <w:tmpl w:val="3968D6F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</w:abstractNum>
  <w:abstractNum w:abstractNumId="6">
    <w:nsid w:val="19A224A6"/>
    <w:multiLevelType w:val="hybridMultilevel"/>
    <w:tmpl w:val="48182AA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1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1C411BF4"/>
    <w:multiLevelType w:val="hybridMultilevel"/>
    <w:tmpl w:val="F8B28A3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nsid w:val="24DD6E90"/>
    <w:multiLevelType w:val="hybridMultilevel"/>
    <w:tmpl w:val="C220C7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A830C52"/>
    <w:multiLevelType w:val="hybridMultilevel"/>
    <w:tmpl w:val="C1C424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D8200EF"/>
    <w:multiLevelType w:val="hybridMultilevel"/>
    <w:tmpl w:val="ED928F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2E23382"/>
    <w:multiLevelType w:val="hybridMultilevel"/>
    <w:tmpl w:val="0C28AB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3B979A7"/>
    <w:multiLevelType w:val="hybridMultilevel"/>
    <w:tmpl w:val="9BA801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36F93F34"/>
    <w:multiLevelType w:val="hybridMultilevel"/>
    <w:tmpl w:val="B808BB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A1504B1"/>
    <w:multiLevelType w:val="hybridMultilevel"/>
    <w:tmpl w:val="3D927B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3E574D6B"/>
    <w:multiLevelType w:val="hybridMultilevel"/>
    <w:tmpl w:val="7DEE92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3F1A0F1A"/>
    <w:multiLevelType w:val="hybridMultilevel"/>
    <w:tmpl w:val="D1D4289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437B1AC6"/>
    <w:multiLevelType w:val="hybridMultilevel"/>
    <w:tmpl w:val="B074EC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43020A2"/>
    <w:multiLevelType w:val="hybridMultilevel"/>
    <w:tmpl w:val="1DEE77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45E35398"/>
    <w:multiLevelType w:val="hybridMultilevel"/>
    <w:tmpl w:val="804094C8"/>
    <w:lvl w:ilvl="0" w:tplc="512A2C12">
      <w:start w:val="1"/>
      <w:numFmt w:val="bullet"/>
      <w:pStyle w:val="Main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0">
    <w:nsid w:val="4684782C"/>
    <w:multiLevelType w:val="hybridMultilevel"/>
    <w:tmpl w:val="15C8DDF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49C24D2A"/>
    <w:multiLevelType w:val="hybridMultilevel"/>
    <w:tmpl w:val="FE78FD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A1D7F68"/>
    <w:multiLevelType w:val="hybridMultilevel"/>
    <w:tmpl w:val="10BEB8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7C32B6B"/>
    <w:multiLevelType w:val="hybridMultilevel"/>
    <w:tmpl w:val="DFF66F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8CE1964"/>
    <w:multiLevelType w:val="hybridMultilevel"/>
    <w:tmpl w:val="9D74F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A7B5D8C"/>
    <w:multiLevelType w:val="hybridMultilevel"/>
    <w:tmpl w:val="15A0F1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5ED73B60"/>
    <w:multiLevelType w:val="hybridMultilevel"/>
    <w:tmpl w:val="062622D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60B36BA7"/>
    <w:multiLevelType w:val="hybridMultilevel"/>
    <w:tmpl w:val="7EF4C87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9">
    <w:nsid w:val="698F6229"/>
    <w:multiLevelType w:val="hybridMultilevel"/>
    <w:tmpl w:val="335C9BF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nsid w:val="6FE86DDE"/>
    <w:multiLevelType w:val="hybridMultilevel"/>
    <w:tmpl w:val="3C54C17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78620D8D"/>
    <w:multiLevelType w:val="hybridMultilevel"/>
    <w:tmpl w:val="FA508B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7B2468E0"/>
    <w:multiLevelType w:val="hybridMultilevel"/>
    <w:tmpl w:val="6C1CC8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B9F5936"/>
    <w:multiLevelType w:val="hybridMultilevel"/>
    <w:tmpl w:val="842025C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21"/>
  </w:num>
  <w:num w:numId="5">
    <w:abstractNumId w:val="0"/>
  </w:num>
  <w:num w:numId="6">
    <w:abstractNumId w:val="16"/>
  </w:num>
  <w:num w:numId="7">
    <w:abstractNumId w:val="15"/>
  </w:num>
  <w:num w:numId="8">
    <w:abstractNumId w:val="3"/>
  </w:num>
  <w:num w:numId="9">
    <w:abstractNumId w:val="4"/>
  </w:num>
  <w:num w:numId="10">
    <w:abstractNumId w:val="32"/>
  </w:num>
  <w:num w:numId="11">
    <w:abstractNumId w:val="7"/>
  </w:num>
  <w:num w:numId="12">
    <w:abstractNumId w:val="9"/>
  </w:num>
  <w:num w:numId="13">
    <w:abstractNumId w:val="24"/>
  </w:num>
  <w:num w:numId="14">
    <w:abstractNumId w:val="5"/>
  </w:num>
  <w:num w:numId="15">
    <w:abstractNumId w:val="6"/>
  </w:num>
  <w:num w:numId="16">
    <w:abstractNumId w:val="31"/>
  </w:num>
  <w:num w:numId="17">
    <w:abstractNumId w:val="2"/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11"/>
  </w:num>
  <w:num w:numId="21">
    <w:abstractNumId w:val="33"/>
  </w:num>
  <w:num w:numId="22">
    <w:abstractNumId w:val="17"/>
  </w:num>
  <w:num w:numId="23">
    <w:abstractNumId w:val="22"/>
  </w:num>
  <w:num w:numId="24">
    <w:abstractNumId w:val="25"/>
  </w:num>
  <w:num w:numId="25">
    <w:abstractNumId w:val="14"/>
  </w:num>
  <w:num w:numId="26">
    <w:abstractNumId w:val="29"/>
  </w:num>
  <w:num w:numId="27">
    <w:abstractNumId w:val="12"/>
  </w:num>
  <w:num w:numId="28">
    <w:abstractNumId w:val="8"/>
  </w:num>
  <w:num w:numId="29">
    <w:abstractNumId w:val="18"/>
  </w:num>
  <w:num w:numId="30">
    <w:abstractNumId w:val="26"/>
  </w:num>
  <w:num w:numId="31">
    <w:abstractNumId w:val="10"/>
  </w:num>
  <w:num w:numId="32">
    <w:abstractNumId w:val="20"/>
  </w:num>
  <w:num w:numId="33">
    <w:abstractNumId w:val="27"/>
  </w:num>
  <w:num w:numId="34">
    <w:abstractNumId w:val="23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B8E"/>
    <w:rsid w:val="00001AFF"/>
    <w:rsid w:val="000025BF"/>
    <w:rsid w:val="000034BF"/>
    <w:rsid w:val="000054DC"/>
    <w:rsid w:val="00012863"/>
    <w:rsid w:val="0001346C"/>
    <w:rsid w:val="00016BE6"/>
    <w:rsid w:val="0002145E"/>
    <w:rsid w:val="0003005C"/>
    <w:rsid w:val="00030F88"/>
    <w:rsid w:val="0003180B"/>
    <w:rsid w:val="00031C21"/>
    <w:rsid w:val="000325A8"/>
    <w:rsid w:val="00034C53"/>
    <w:rsid w:val="00035419"/>
    <w:rsid w:val="00035CD2"/>
    <w:rsid w:val="0003628A"/>
    <w:rsid w:val="00037A0A"/>
    <w:rsid w:val="0004058F"/>
    <w:rsid w:val="000420C2"/>
    <w:rsid w:val="0004211E"/>
    <w:rsid w:val="00044044"/>
    <w:rsid w:val="00044C6D"/>
    <w:rsid w:val="0005089D"/>
    <w:rsid w:val="00051F46"/>
    <w:rsid w:val="00052A57"/>
    <w:rsid w:val="00052F36"/>
    <w:rsid w:val="00053812"/>
    <w:rsid w:val="00055C60"/>
    <w:rsid w:val="00056DFA"/>
    <w:rsid w:val="0005737C"/>
    <w:rsid w:val="00060371"/>
    <w:rsid w:val="000615AB"/>
    <w:rsid w:val="0006333F"/>
    <w:rsid w:val="000635A2"/>
    <w:rsid w:val="0006455C"/>
    <w:rsid w:val="0006631A"/>
    <w:rsid w:val="00067887"/>
    <w:rsid w:val="00070647"/>
    <w:rsid w:val="00071D5E"/>
    <w:rsid w:val="0007224D"/>
    <w:rsid w:val="00072729"/>
    <w:rsid w:val="0007300F"/>
    <w:rsid w:val="00073F77"/>
    <w:rsid w:val="000749A4"/>
    <w:rsid w:val="00075D9D"/>
    <w:rsid w:val="000768D3"/>
    <w:rsid w:val="000800EF"/>
    <w:rsid w:val="00081F3F"/>
    <w:rsid w:val="00082641"/>
    <w:rsid w:val="000843DF"/>
    <w:rsid w:val="000845FD"/>
    <w:rsid w:val="000846AF"/>
    <w:rsid w:val="0008478B"/>
    <w:rsid w:val="0008640D"/>
    <w:rsid w:val="00086A2E"/>
    <w:rsid w:val="00090B55"/>
    <w:rsid w:val="00091710"/>
    <w:rsid w:val="000925B3"/>
    <w:rsid w:val="00092A54"/>
    <w:rsid w:val="00093E83"/>
    <w:rsid w:val="0009553B"/>
    <w:rsid w:val="000A177A"/>
    <w:rsid w:val="000A256C"/>
    <w:rsid w:val="000A36D0"/>
    <w:rsid w:val="000A4B36"/>
    <w:rsid w:val="000A5A5E"/>
    <w:rsid w:val="000A6666"/>
    <w:rsid w:val="000B26F6"/>
    <w:rsid w:val="000B2711"/>
    <w:rsid w:val="000B2BBC"/>
    <w:rsid w:val="000B3D11"/>
    <w:rsid w:val="000B3DD0"/>
    <w:rsid w:val="000B42E2"/>
    <w:rsid w:val="000B4EDB"/>
    <w:rsid w:val="000B63D9"/>
    <w:rsid w:val="000B7E54"/>
    <w:rsid w:val="000C04BC"/>
    <w:rsid w:val="000C21C7"/>
    <w:rsid w:val="000C3D24"/>
    <w:rsid w:val="000C5299"/>
    <w:rsid w:val="000C618D"/>
    <w:rsid w:val="000C6A96"/>
    <w:rsid w:val="000C6B3C"/>
    <w:rsid w:val="000C765E"/>
    <w:rsid w:val="000D1342"/>
    <w:rsid w:val="000D5234"/>
    <w:rsid w:val="000D5ABC"/>
    <w:rsid w:val="000D5D03"/>
    <w:rsid w:val="000E0E1F"/>
    <w:rsid w:val="000E3123"/>
    <w:rsid w:val="000E6407"/>
    <w:rsid w:val="000E7C52"/>
    <w:rsid w:val="000F049C"/>
    <w:rsid w:val="000F2AA7"/>
    <w:rsid w:val="000F6E81"/>
    <w:rsid w:val="000F7543"/>
    <w:rsid w:val="001007CA"/>
    <w:rsid w:val="001020F9"/>
    <w:rsid w:val="0010223E"/>
    <w:rsid w:val="001026C4"/>
    <w:rsid w:val="00102727"/>
    <w:rsid w:val="00103DB0"/>
    <w:rsid w:val="00104033"/>
    <w:rsid w:val="00105BB2"/>
    <w:rsid w:val="001121E7"/>
    <w:rsid w:val="0011273C"/>
    <w:rsid w:val="00112957"/>
    <w:rsid w:val="001146B7"/>
    <w:rsid w:val="001149CB"/>
    <w:rsid w:val="00116446"/>
    <w:rsid w:val="00120749"/>
    <w:rsid w:val="001213AA"/>
    <w:rsid w:val="00122615"/>
    <w:rsid w:val="001227E2"/>
    <w:rsid w:val="001263BC"/>
    <w:rsid w:val="00134222"/>
    <w:rsid w:val="0013689C"/>
    <w:rsid w:val="0013705F"/>
    <w:rsid w:val="00140150"/>
    <w:rsid w:val="0014102B"/>
    <w:rsid w:val="00143A0C"/>
    <w:rsid w:val="00146E88"/>
    <w:rsid w:val="0015013E"/>
    <w:rsid w:val="00153C3B"/>
    <w:rsid w:val="001550BF"/>
    <w:rsid w:val="00155E8A"/>
    <w:rsid w:val="001566A2"/>
    <w:rsid w:val="0016386C"/>
    <w:rsid w:val="00164988"/>
    <w:rsid w:val="00164C08"/>
    <w:rsid w:val="00165E0D"/>
    <w:rsid w:val="001663A3"/>
    <w:rsid w:val="00166CA8"/>
    <w:rsid w:val="00170438"/>
    <w:rsid w:val="00170662"/>
    <w:rsid w:val="00172160"/>
    <w:rsid w:val="0017220F"/>
    <w:rsid w:val="00172580"/>
    <w:rsid w:val="00173D9D"/>
    <w:rsid w:val="0017473E"/>
    <w:rsid w:val="0017629A"/>
    <w:rsid w:val="00176844"/>
    <w:rsid w:val="00177678"/>
    <w:rsid w:val="00177F4A"/>
    <w:rsid w:val="00181E55"/>
    <w:rsid w:val="001836A1"/>
    <w:rsid w:val="00191CC3"/>
    <w:rsid w:val="00191E77"/>
    <w:rsid w:val="001924B1"/>
    <w:rsid w:val="00193731"/>
    <w:rsid w:val="00193F8B"/>
    <w:rsid w:val="001944D9"/>
    <w:rsid w:val="0019705D"/>
    <w:rsid w:val="00197323"/>
    <w:rsid w:val="001975F9"/>
    <w:rsid w:val="001A1D99"/>
    <w:rsid w:val="001A2126"/>
    <w:rsid w:val="001A3C13"/>
    <w:rsid w:val="001A3E49"/>
    <w:rsid w:val="001A795E"/>
    <w:rsid w:val="001A7D35"/>
    <w:rsid w:val="001B1B8D"/>
    <w:rsid w:val="001B22A5"/>
    <w:rsid w:val="001B6DD3"/>
    <w:rsid w:val="001C496C"/>
    <w:rsid w:val="001C52C9"/>
    <w:rsid w:val="001D03C9"/>
    <w:rsid w:val="001D063E"/>
    <w:rsid w:val="001D25DD"/>
    <w:rsid w:val="001D36C9"/>
    <w:rsid w:val="001D399E"/>
    <w:rsid w:val="001E0FED"/>
    <w:rsid w:val="001E156C"/>
    <w:rsid w:val="001E17C6"/>
    <w:rsid w:val="001E1DFC"/>
    <w:rsid w:val="001E43B0"/>
    <w:rsid w:val="001E5B49"/>
    <w:rsid w:val="001E755F"/>
    <w:rsid w:val="001F0D94"/>
    <w:rsid w:val="001F1120"/>
    <w:rsid w:val="001F594C"/>
    <w:rsid w:val="001F73DE"/>
    <w:rsid w:val="002013D1"/>
    <w:rsid w:val="002021D7"/>
    <w:rsid w:val="00203092"/>
    <w:rsid w:val="0020600D"/>
    <w:rsid w:val="00207E84"/>
    <w:rsid w:val="00210111"/>
    <w:rsid w:val="0021266E"/>
    <w:rsid w:val="0021452B"/>
    <w:rsid w:val="00214AA7"/>
    <w:rsid w:val="0021587D"/>
    <w:rsid w:val="00220152"/>
    <w:rsid w:val="00221847"/>
    <w:rsid w:val="00222110"/>
    <w:rsid w:val="00224742"/>
    <w:rsid w:val="00227065"/>
    <w:rsid w:val="00230F72"/>
    <w:rsid w:val="00231D93"/>
    <w:rsid w:val="00235633"/>
    <w:rsid w:val="00235EF8"/>
    <w:rsid w:val="00236BEA"/>
    <w:rsid w:val="002376A1"/>
    <w:rsid w:val="00243084"/>
    <w:rsid w:val="0024345E"/>
    <w:rsid w:val="00244021"/>
    <w:rsid w:val="002447A9"/>
    <w:rsid w:val="00244AD1"/>
    <w:rsid w:val="00244C32"/>
    <w:rsid w:val="00246155"/>
    <w:rsid w:val="0025028B"/>
    <w:rsid w:val="00250944"/>
    <w:rsid w:val="002528E8"/>
    <w:rsid w:val="002531DB"/>
    <w:rsid w:val="00254230"/>
    <w:rsid w:val="00254755"/>
    <w:rsid w:val="00254C8D"/>
    <w:rsid w:val="00256BF9"/>
    <w:rsid w:val="00256EF6"/>
    <w:rsid w:val="0026093F"/>
    <w:rsid w:val="00260BA9"/>
    <w:rsid w:val="00261229"/>
    <w:rsid w:val="002616B1"/>
    <w:rsid w:val="00261B8E"/>
    <w:rsid w:val="00262470"/>
    <w:rsid w:val="00262F7A"/>
    <w:rsid w:val="00263EEF"/>
    <w:rsid w:val="00265C42"/>
    <w:rsid w:val="00267A30"/>
    <w:rsid w:val="00275D9B"/>
    <w:rsid w:val="00275F5B"/>
    <w:rsid w:val="00282EF1"/>
    <w:rsid w:val="002836D3"/>
    <w:rsid w:val="00283C6F"/>
    <w:rsid w:val="00285C52"/>
    <w:rsid w:val="00290362"/>
    <w:rsid w:val="002905F4"/>
    <w:rsid w:val="002907F9"/>
    <w:rsid w:val="00290833"/>
    <w:rsid w:val="002908A2"/>
    <w:rsid w:val="002954FA"/>
    <w:rsid w:val="002958FC"/>
    <w:rsid w:val="002A00A1"/>
    <w:rsid w:val="002A09A5"/>
    <w:rsid w:val="002A0E5C"/>
    <w:rsid w:val="002A1B99"/>
    <w:rsid w:val="002A1F9D"/>
    <w:rsid w:val="002A1FBD"/>
    <w:rsid w:val="002A2528"/>
    <w:rsid w:val="002A39FE"/>
    <w:rsid w:val="002A4827"/>
    <w:rsid w:val="002A52E0"/>
    <w:rsid w:val="002B1181"/>
    <w:rsid w:val="002B139A"/>
    <w:rsid w:val="002B1B73"/>
    <w:rsid w:val="002B1C36"/>
    <w:rsid w:val="002B1E62"/>
    <w:rsid w:val="002B551D"/>
    <w:rsid w:val="002B5D06"/>
    <w:rsid w:val="002B5EAD"/>
    <w:rsid w:val="002B74BE"/>
    <w:rsid w:val="002B79F2"/>
    <w:rsid w:val="002B7CA4"/>
    <w:rsid w:val="002B7CD1"/>
    <w:rsid w:val="002C0EA9"/>
    <w:rsid w:val="002C161A"/>
    <w:rsid w:val="002C53A2"/>
    <w:rsid w:val="002D2D66"/>
    <w:rsid w:val="002D30BB"/>
    <w:rsid w:val="002D3451"/>
    <w:rsid w:val="002D4592"/>
    <w:rsid w:val="002D6CF1"/>
    <w:rsid w:val="002E06A0"/>
    <w:rsid w:val="002E2A4E"/>
    <w:rsid w:val="002E37CA"/>
    <w:rsid w:val="002E404C"/>
    <w:rsid w:val="002E41B6"/>
    <w:rsid w:val="002E41F5"/>
    <w:rsid w:val="002E50AC"/>
    <w:rsid w:val="002F36D3"/>
    <w:rsid w:val="002F5805"/>
    <w:rsid w:val="002F657E"/>
    <w:rsid w:val="002F75E3"/>
    <w:rsid w:val="003072F2"/>
    <w:rsid w:val="0030776F"/>
    <w:rsid w:val="00311128"/>
    <w:rsid w:val="003119D9"/>
    <w:rsid w:val="00311D30"/>
    <w:rsid w:val="00311E14"/>
    <w:rsid w:val="00312658"/>
    <w:rsid w:val="00312AA4"/>
    <w:rsid w:val="00313B79"/>
    <w:rsid w:val="00316525"/>
    <w:rsid w:val="00316D29"/>
    <w:rsid w:val="003233DF"/>
    <w:rsid w:val="003240E8"/>
    <w:rsid w:val="0032656D"/>
    <w:rsid w:val="00327055"/>
    <w:rsid w:val="00327141"/>
    <w:rsid w:val="0033415C"/>
    <w:rsid w:val="00334EB9"/>
    <w:rsid w:val="00335191"/>
    <w:rsid w:val="00335CE1"/>
    <w:rsid w:val="00337419"/>
    <w:rsid w:val="00337787"/>
    <w:rsid w:val="00341AD2"/>
    <w:rsid w:val="00341D1F"/>
    <w:rsid w:val="00345169"/>
    <w:rsid w:val="003458B7"/>
    <w:rsid w:val="00350517"/>
    <w:rsid w:val="0035392D"/>
    <w:rsid w:val="00356565"/>
    <w:rsid w:val="0035787D"/>
    <w:rsid w:val="00357B5C"/>
    <w:rsid w:val="00361205"/>
    <w:rsid w:val="0036218F"/>
    <w:rsid w:val="003656ED"/>
    <w:rsid w:val="0036574D"/>
    <w:rsid w:val="00370165"/>
    <w:rsid w:val="003701BC"/>
    <w:rsid w:val="003716A9"/>
    <w:rsid w:val="00371F0D"/>
    <w:rsid w:val="00376E98"/>
    <w:rsid w:val="003818DD"/>
    <w:rsid w:val="00381C0C"/>
    <w:rsid w:val="00381DB1"/>
    <w:rsid w:val="003824B5"/>
    <w:rsid w:val="0038391C"/>
    <w:rsid w:val="00384098"/>
    <w:rsid w:val="00386D9A"/>
    <w:rsid w:val="00386DD7"/>
    <w:rsid w:val="00391647"/>
    <w:rsid w:val="00391DD2"/>
    <w:rsid w:val="00393CB9"/>
    <w:rsid w:val="00393DB9"/>
    <w:rsid w:val="003949D4"/>
    <w:rsid w:val="00395B20"/>
    <w:rsid w:val="00396FAE"/>
    <w:rsid w:val="003A0C43"/>
    <w:rsid w:val="003A2510"/>
    <w:rsid w:val="003A339A"/>
    <w:rsid w:val="003A74EF"/>
    <w:rsid w:val="003B280B"/>
    <w:rsid w:val="003B313E"/>
    <w:rsid w:val="003B4329"/>
    <w:rsid w:val="003B587F"/>
    <w:rsid w:val="003C0BFA"/>
    <w:rsid w:val="003C0CEE"/>
    <w:rsid w:val="003C1134"/>
    <w:rsid w:val="003C13AF"/>
    <w:rsid w:val="003C2B23"/>
    <w:rsid w:val="003C5414"/>
    <w:rsid w:val="003C6DA6"/>
    <w:rsid w:val="003D083C"/>
    <w:rsid w:val="003D2769"/>
    <w:rsid w:val="003D377B"/>
    <w:rsid w:val="003D5DF5"/>
    <w:rsid w:val="003D682E"/>
    <w:rsid w:val="003D7118"/>
    <w:rsid w:val="003D78E0"/>
    <w:rsid w:val="003E12FB"/>
    <w:rsid w:val="003E1A6A"/>
    <w:rsid w:val="003E3C89"/>
    <w:rsid w:val="003E558B"/>
    <w:rsid w:val="003E55A5"/>
    <w:rsid w:val="003E619B"/>
    <w:rsid w:val="003F0B42"/>
    <w:rsid w:val="003F0E61"/>
    <w:rsid w:val="003F434A"/>
    <w:rsid w:val="003F590E"/>
    <w:rsid w:val="003F6458"/>
    <w:rsid w:val="003F7D7D"/>
    <w:rsid w:val="00401A17"/>
    <w:rsid w:val="00402504"/>
    <w:rsid w:val="00403A16"/>
    <w:rsid w:val="004040BA"/>
    <w:rsid w:val="0040562A"/>
    <w:rsid w:val="00405C57"/>
    <w:rsid w:val="00411636"/>
    <w:rsid w:val="0041306B"/>
    <w:rsid w:val="004134D4"/>
    <w:rsid w:val="0041418F"/>
    <w:rsid w:val="004156D3"/>
    <w:rsid w:val="004156FD"/>
    <w:rsid w:val="00415B21"/>
    <w:rsid w:val="0041718D"/>
    <w:rsid w:val="00421F8D"/>
    <w:rsid w:val="004300FA"/>
    <w:rsid w:val="004307B8"/>
    <w:rsid w:val="00433409"/>
    <w:rsid w:val="00435FF6"/>
    <w:rsid w:val="00442655"/>
    <w:rsid w:val="00443141"/>
    <w:rsid w:val="00443CA2"/>
    <w:rsid w:val="00444097"/>
    <w:rsid w:val="00446B6A"/>
    <w:rsid w:val="00446E48"/>
    <w:rsid w:val="004477FF"/>
    <w:rsid w:val="00451194"/>
    <w:rsid w:val="004540B4"/>
    <w:rsid w:val="004543DB"/>
    <w:rsid w:val="004546CB"/>
    <w:rsid w:val="004561EC"/>
    <w:rsid w:val="00457DB1"/>
    <w:rsid w:val="0046062E"/>
    <w:rsid w:val="00462865"/>
    <w:rsid w:val="004637B8"/>
    <w:rsid w:val="004637D7"/>
    <w:rsid w:val="00463882"/>
    <w:rsid w:val="004649D6"/>
    <w:rsid w:val="00472E8A"/>
    <w:rsid w:val="0047425F"/>
    <w:rsid w:val="00474AD9"/>
    <w:rsid w:val="00482B44"/>
    <w:rsid w:val="00482D5D"/>
    <w:rsid w:val="00484429"/>
    <w:rsid w:val="004846A3"/>
    <w:rsid w:val="004846DD"/>
    <w:rsid w:val="004872EE"/>
    <w:rsid w:val="0049109C"/>
    <w:rsid w:val="0049201F"/>
    <w:rsid w:val="0049678A"/>
    <w:rsid w:val="004A05BD"/>
    <w:rsid w:val="004A05E8"/>
    <w:rsid w:val="004A1019"/>
    <w:rsid w:val="004A1EC6"/>
    <w:rsid w:val="004A20E6"/>
    <w:rsid w:val="004A4576"/>
    <w:rsid w:val="004A5A0E"/>
    <w:rsid w:val="004A7895"/>
    <w:rsid w:val="004A7DF4"/>
    <w:rsid w:val="004B191D"/>
    <w:rsid w:val="004B227C"/>
    <w:rsid w:val="004B28AA"/>
    <w:rsid w:val="004B3157"/>
    <w:rsid w:val="004B545E"/>
    <w:rsid w:val="004B5A8A"/>
    <w:rsid w:val="004B7E32"/>
    <w:rsid w:val="004C0CDD"/>
    <w:rsid w:val="004C1105"/>
    <w:rsid w:val="004C27EA"/>
    <w:rsid w:val="004C5185"/>
    <w:rsid w:val="004D02AB"/>
    <w:rsid w:val="004D2155"/>
    <w:rsid w:val="004D3EBE"/>
    <w:rsid w:val="004D5893"/>
    <w:rsid w:val="004D61E1"/>
    <w:rsid w:val="004D6704"/>
    <w:rsid w:val="004E1C78"/>
    <w:rsid w:val="004E4C73"/>
    <w:rsid w:val="004E5B2D"/>
    <w:rsid w:val="004E5EB9"/>
    <w:rsid w:val="004E72E2"/>
    <w:rsid w:val="004E7435"/>
    <w:rsid w:val="004E792D"/>
    <w:rsid w:val="004F0BB0"/>
    <w:rsid w:val="004F240F"/>
    <w:rsid w:val="004F2EDF"/>
    <w:rsid w:val="004F3104"/>
    <w:rsid w:val="004F3270"/>
    <w:rsid w:val="004F4DAF"/>
    <w:rsid w:val="004F53C5"/>
    <w:rsid w:val="004F5671"/>
    <w:rsid w:val="004F65B9"/>
    <w:rsid w:val="0050093F"/>
    <w:rsid w:val="005016CF"/>
    <w:rsid w:val="0050455A"/>
    <w:rsid w:val="0050484B"/>
    <w:rsid w:val="005055A7"/>
    <w:rsid w:val="005068F6"/>
    <w:rsid w:val="00506B38"/>
    <w:rsid w:val="0050782D"/>
    <w:rsid w:val="0051153B"/>
    <w:rsid w:val="005130AB"/>
    <w:rsid w:val="0051675F"/>
    <w:rsid w:val="005169C7"/>
    <w:rsid w:val="00516ECA"/>
    <w:rsid w:val="00517D53"/>
    <w:rsid w:val="00520421"/>
    <w:rsid w:val="0052337D"/>
    <w:rsid w:val="00523AE6"/>
    <w:rsid w:val="00525411"/>
    <w:rsid w:val="00525D39"/>
    <w:rsid w:val="00530C4B"/>
    <w:rsid w:val="0053370E"/>
    <w:rsid w:val="005357F2"/>
    <w:rsid w:val="00535DC0"/>
    <w:rsid w:val="00537554"/>
    <w:rsid w:val="00537F01"/>
    <w:rsid w:val="0054042D"/>
    <w:rsid w:val="00541C6F"/>
    <w:rsid w:val="005448A9"/>
    <w:rsid w:val="00545F49"/>
    <w:rsid w:val="00546A5E"/>
    <w:rsid w:val="00550ADC"/>
    <w:rsid w:val="005512B6"/>
    <w:rsid w:val="005532C5"/>
    <w:rsid w:val="00553EDA"/>
    <w:rsid w:val="005540B4"/>
    <w:rsid w:val="00557A13"/>
    <w:rsid w:val="00563819"/>
    <w:rsid w:val="00566CF0"/>
    <w:rsid w:val="005752F0"/>
    <w:rsid w:val="005757AC"/>
    <w:rsid w:val="00575FF6"/>
    <w:rsid w:val="00576312"/>
    <w:rsid w:val="005801DD"/>
    <w:rsid w:val="005816EE"/>
    <w:rsid w:val="00581F5A"/>
    <w:rsid w:val="00582F50"/>
    <w:rsid w:val="00583ADE"/>
    <w:rsid w:val="00584207"/>
    <w:rsid w:val="005853B2"/>
    <w:rsid w:val="00586185"/>
    <w:rsid w:val="0058717F"/>
    <w:rsid w:val="005901E0"/>
    <w:rsid w:val="00590B6E"/>
    <w:rsid w:val="00592985"/>
    <w:rsid w:val="005939E1"/>
    <w:rsid w:val="0059559C"/>
    <w:rsid w:val="00597017"/>
    <w:rsid w:val="005A0442"/>
    <w:rsid w:val="005A0BB4"/>
    <w:rsid w:val="005A0FA3"/>
    <w:rsid w:val="005A1321"/>
    <w:rsid w:val="005A15D1"/>
    <w:rsid w:val="005A481D"/>
    <w:rsid w:val="005A4AAB"/>
    <w:rsid w:val="005A6F66"/>
    <w:rsid w:val="005A76AC"/>
    <w:rsid w:val="005B02AD"/>
    <w:rsid w:val="005B048F"/>
    <w:rsid w:val="005B53D6"/>
    <w:rsid w:val="005B688F"/>
    <w:rsid w:val="005B71DC"/>
    <w:rsid w:val="005C3308"/>
    <w:rsid w:val="005C47B2"/>
    <w:rsid w:val="005C56DA"/>
    <w:rsid w:val="005C6613"/>
    <w:rsid w:val="005D1157"/>
    <w:rsid w:val="005D17AE"/>
    <w:rsid w:val="005D507D"/>
    <w:rsid w:val="005E0AA0"/>
    <w:rsid w:val="005E348B"/>
    <w:rsid w:val="005E36F7"/>
    <w:rsid w:val="005E70F4"/>
    <w:rsid w:val="005F0027"/>
    <w:rsid w:val="005F2C22"/>
    <w:rsid w:val="005F2D24"/>
    <w:rsid w:val="005F38C6"/>
    <w:rsid w:val="005F4CE5"/>
    <w:rsid w:val="005F6D9A"/>
    <w:rsid w:val="006004CD"/>
    <w:rsid w:val="00603F65"/>
    <w:rsid w:val="00604663"/>
    <w:rsid w:val="006065B6"/>
    <w:rsid w:val="00607258"/>
    <w:rsid w:val="00607AC3"/>
    <w:rsid w:val="006103D4"/>
    <w:rsid w:val="006137B7"/>
    <w:rsid w:val="00613F8B"/>
    <w:rsid w:val="00615C52"/>
    <w:rsid w:val="0061717D"/>
    <w:rsid w:val="0061791B"/>
    <w:rsid w:val="00617DCF"/>
    <w:rsid w:val="00620400"/>
    <w:rsid w:val="006212D9"/>
    <w:rsid w:val="00625A39"/>
    <w:rsid w:val="00627463"/>
    <w:rsid w:val="00630496"/>
    <w:rsid w:val="00630B9F"/>
    <w:rsid w:val="00631344"/>
    <w:rsid w:val="0063168B"/>
    <w:rsid w:val="00632435"/>
    <w:rsid w:val="006362A0"/>
    <w:rsid w:val="00640E63"/>
    <w:rsid w:val="0064286C"/>
    <w:rsid w:val="00643EDA"/>
    <w:rsid w:val="00650DD4"/>
    <w:rsid w:val="00650FCE"/>
    <w:rsid w:val="00652C57"/>
    <w:rsid w:val="006542A3"/>
    <w:rsid w:val="00663848"/>
    <w:rsid w:val="00664FCE"/>
    <w:rsid w:val="006650D5"/>
    <w:rsid w:val="00665B5A"/>
    <w:rsid w:val="00667444"/>
    <w:rsid w:val="00667720"/>
    <w:rsid w:val="006706CF"/>
    <w:rsid w:val="0067682F"/>
    <w:rsid w:val="006803E1"/>
    <w:rsid w:val="00680E68"/>
    <w:rsid w:val="00681DDA"/>
    <w:rsid w:val="00683455"/>
    <w:rsid w:val="006869E7"/>
    <w:rsid w:val="006922A6"/>
    <w:rsid w:val="006933A1"/>
    <w:rsid w:val="0069373B"/>
    <w:rsid w:val="006944EB"/>
    <w:rsid w:val="0069584C"/>
    <w:rsid w:val="006964C0"/>
    <w:rsid w:val="006A0132"/>
    <w:rsid w:val="006A3024"/>
    <w:rsid w:val="006A43BB"/>
    <w:rsid w:val="006A5DEE"/>
    <w:rsid w:val="006B21FC"/>
    <w:rsid w:val="006B2C14"/>
    <w:rsid w:val="006B3C64"/>
    <w:rsid w:val="006B46D3"/>
    <w:rsid w:val="006B6D94"/>
    <w:rsid w:val="006B7D70"/>
    <w:rsid w:val="006B7E59"/>
    <w:rsid w:val="006C13B9"/>
    <w:rsid w:val="006C4441"/>
    <w:rsid w:val="006D0DC7"/>
    <w:rsid w:val="006D1ABD"/>
    <w:rsid w:val="006D2645"/>
    <w:rsid w:val="006D4E49"/>
    <w:rsid w:val="006D64F9"/>
    <w:rsid w:val="006D6513"/>
    <w:rsid w:val="006D7D14"/>
    <w:rsid w:val="006E2557"/>
    <w:rsid w:val="006E3313"/>
    <w:rsid w:val="006E3CD9"/>
    <w:rsid w:val="006E4476"/>
    <w:rsid w:val="006E468A"/>
    <w:rsid w:val="006E58E1"/>
    <w:rsid w:val="006E7B2E"/>
    <w:rsid w:val="006F005E"/>
    <w:rsid w:val="006F1604"/>
    <w:rsid w:val="006F230D"/>
    <w:rsid w:val="006F25BC"/>
    <w:rsid w:val="006F3086"/>
    <w:rsid w:val="006F3B92"/>
    <w:rsid w:val="006F600E"/>
    <w:rsid w:val="006F6805"/>
    <w:rsid w:val="006F77B6"/>
    <w:rsid w:val="00701300"/>
    <w:rsid w:val="00703082"/>
    <w:rsid w:val="00703776"/>
    <w:rsid w:val="00704064"/>
    <w:rsid w:val="0070494E"/>
    <w:rsid w:val="007058B8"/>
    <w:rsid w:val="007058F3"/>
    <w:rsid w:val="00712EEC"/>
    <w:rsid w:val="0071521F"/>
    <w:rsid w:val="00715757"/>
    <w:rsid w:val="007177F6"/>
    <w:rsid w:val="00721D8B"/>
    <w:rsid w:val="00722AA5"/>
    <w:rsid w:val="00722C09"/>
    <w:rsid w:val="007251E9"/>
    <w:rsid w:val="00725E3B"/>
    <w:rsid w:val="0073140B"/>
    <w:rsid w:val="0073517B"/>
    <w:rsid w:val="007353F9"/>
    <w:rsid w:val="0073573F"/>
    <w:rsid w:val="00736600"/>
    <w:rsid w:val="00741BF0"/>
    <w:rsid w:val="0074421E"/>
    <w:rsid w:val="00744F58"/>
    <w:rsid w:val="00745AA8"/>
    <w:rsid w:val="00752B3F"/>
    <w:rsid w:val="00752C56"/>
    <w:rsid w:val="00753F20"/>
    <w:rsid w:val="00754E01"/>
    <w:rsid w:val="00756BFB"/>
    <w:rsid w:val="00757E1C"/>
    <w:rsid w:val="0076147D"/>
    <w:rsid w:val="00764053"/>
    <w:rsid w:val="00770FB7"/>
    <w:rsid w:val="00772543"/>
    <w:rsid w:val="00774A03"/>
    <w:rsid w:val="00782DA3"/>
    <w:rsid w:val="0078302F"/>
    <w:rsid w:val="00783064"/>
    <w:rsid w:val="007833D4"/>
    <w:rsid w:val="00783610"/>
    <w:rsid w:val="0078687C"/>
    <w:rsid w:val="0078735C"/>
    <w:rsid w:val="00791D7D"/>
    <w:rsid w:val="00794854"/>
    <w:rsid w:val="007959E8"/>
    <w:rsid w:val="00795BF7"/>
    <w:rsid w:val="00795D61"/>
    <w:rsid w:val="007A03E1"/>
    <w:rsid w:val="007A24C0"/>
    <w:rsid w:val="007A2CA6"/>
    <w:rsid w:val="007A3B61"/>
    <w:rsid w:val="007A3DB2"/>
    <w:rsid w:val="007A7444"/>
    <w:rsid w:val="007A74D8"/>
    <w:rsid w:val="007B0F8E"/>
    <w:rsid w:val="007B3153"/>
    <w:rsid w:val="007B7EFE"/>
    <w:rsid w:val="007C1411"/>
    <w:rsid w:val="007C2686"/>
    <w:rsid w:val="007C38CC"/>
    <w:rsid w:val="007C4D8A"/>
    <w:rsid w:val="007C619E"/>
    <w:rsid w:val="007C6772"/>
    <w:rsid w:val="007C7D91"/>
    <w:rsid w:val="007D0F58"/>
    <w:rsid w:val="007D140E"/>
    <w:rsid w:val="007D1EC5"/>
    <w:rsid w:val="007D6478"/>
    <w:rsid w:val="007D6CBC"/>
    <w:rsid w:val="007E1D72"/>
    <w:rsid w:val="007E2729"/>
    <w:rsid w:val="007E7C50"/>
    <w:rsid w:val="007F246F"/>
    <w:rsid w:val="007F6C31"/>
    <w:rsid w:val="00800E35"/>
    <w:rsid w:val="00801008"/>
    <w:rsid w:val="00802967"/>
    <w:rsid w:val="008030B2"/>
    <w:rsid w:val="008038FF"/>
    <w:rsid w:val="0080393E"/>
    <w:rsid w:val="00805D10"/>
    <w:rsid w:val="008120B8"/>
    <w:rsid w:val="008122EC"/>
    <w:rsid w:val="008137D2"/>
    <w:rsid w:val="00820548"/>
    <w:rsid w:val="00820712"/>
    <w:rsid w:val="00822FBA"/>
    <w:rsid w:val="00823640"/>
    <w:rsid w:val="0082491F"/>
    <w:rsid w:val="008252E7"/>
    <w:rsid w:val="0083151A"/>
    <w:rsid w:val="00831A2A"/>
    <w:rsid w:val="008328D7"/>
    <w:rsid w:val="00833043"/>
    <w:rsid w:val="00833DEF"/>
    <w:rsid w:val="00833E01"/>
    <w:rsid w:val="00834A80"/>
    <w:rsid w:val="00834FA0"/>
    <w:rsid w:val="00835C6E"/>
    <w:rsid w:val="00843700"/>
    <w:rsid w:val="00843990"/>
    <w:rsid w:val="00844E77"/>
    <w:rsid w:val="00850296"/>
    <w:rsid w:val="00852637"/>
    <w:rsid w:val="00856BEE"/>
    <w:rsid w:val="0085777E"/>
    <w:rsid w:val="00857F74"/>
    <w:rsid w:val="00861604"/>
    <w:rsid w:val="00865867"/>
    <w:rsid w:val="008663E9"/>
    <w:rsid w:val="00866ED0"/>
    <w:rsid w:val="0086788B"/>
    <w:rsid w:val="008679FC"/>
    <w:rsid w:val="00867EB4"/>
    <w:rsid w:val="00871773"/>
    <w:rsid w:val="00872339"/>
    <w:rsid w:val="008725ED"/>
    <w:rsid w:val="00872BC0"/>
    <w:rsid w:val="0087527B"/>
    <w:rsid w:val="00882A11"/>
    <w:rsid w:val="00882FAE"/>
    <w:rsid w:val="00883AAD"/>
    <w:rsid w:val="00884DEB"/>
    <w:rsid w:val="00885FCF"/>
    <w:rsid w:val="00887D95"/>
    <w:rsid w:val="00892A1E"/>
    <w:rsid w:val="00894077"/>
    <w:rsid w:val="008A11D7"/>
    <w:rsid w:val="008A6BA0"/>
    <w:rsid w:val="008A6D2B"/>
    <w:rsid w:val="008B0CF6"/>
    <w:rsid w:val="008B1C01"/>
    <w:rsid w:val="008B4E38"/>
    <w:rsid w:val="008C0209"/>
    <w:rsid w:val="008C0C66"/>
    <w:rsid w:val="008C0FA3"/>
    <w:rsid w:val="008C2314"/>
    <w:rsid w:val="008C4A4F"/>
    <w:rsid w:val="008C589F"/>
    <w:rsid w:val="008D00C6"/>
    <w:rsid w:val="008D0190"/>
    <w:rsid w:val="008D24A2"/>
    <w:rsid w:val="008D3DA8"/>
    <w:rsid w:val="008D4532"/>
    <w:rsid w:val="008D4782"/>
    <w:rsid w:val="008D5405"/>
    <w:rsid w:val="008D638A"/>
    <w:rsid w:val="008D77CC"/>
    <w:rsid w:val="008E02C4"/>
    <w:rsid w:val="008E29C6"/>
    <w:rsid w:val="008E303A"/>
    <w:rsid w:val="008F58E0"/>
    <w:rsid w:val="008F5BCE"/>
    <w:rsid w:val="008F668E"/>
    <w:rsid w:val="008F69F9"/>
    <w:rsid w:val="008F6BE4"/>
    <w:rsid w:val="00900DD6"/>
    <w:rsid w:val="00900F6D"/>
    <w:rsid w:val="00900FE0"/>
    <w:rsid w:val="00900FF3"/>
    <w:rsid w:val="0090112D"/>
    <w:rsid w:val="00902D5B"/>
    <w:rsid w:val="00903864"/>
    <w:rsid w:val="00906678"/>
    <w:rsid w:val="00911064"/>
    <w:rsid w:val="0091110C"/>
    <w:rsid w:val="00915872"/>
    <w:rsid w:val="00916383"/>
    <w:rsid w:val="009170E8"/>
    <w:rsid w:val="00920552"/>
    <w:rsid w:val="0092429E"/>
    <w:rsid w:val="00924942"/>
    <w:rsid w:val="00925DF4"/>
    <w:rsid w:val="00926608"/>
    <w:rsid w:val="009327A9"/>
    <w:rsid w:val="00934EC6"/>
    <w:rsid w:val="0093765A"/>
    <w:rsid w:val="009420DB"/>
    <w:rsid w:val="0094266A"/>
    <w:rsid w:val="00944184"/>
    <w:rsid w:val="00945AFA"/>
    <w:rsid w:val="00946222"/>
    <w:rsid w:val="00946A7B"/>
    <w:rsid w:val="00951AA4"/>
    <w:rsid w:val="00956098"/>
    <w:rsid w:val="009573DE"/>
    <w:rsid w:val="009608F5"/>
    <w:rsid w:val="00961CBD"/>
    <w:rsid w:val="0096583B"/>
    <w:rsid w:val="00966138"/>
    <w:rsid w:val="00966723"/>
    <w:rsid w:val="0096772A"/>
    <w:rsid w:val="009718B9"/>
    <w:rsid w:val="00972B0F"/>
    <w:rsid w:val="0097455A"/>
    <w:rsid w:val="00974F42"/>
    <w:rsid w:val="00975890"/>
    <w:rsid w:val="00977F38"/>
    <w:rsid w:val="00981233"/>
    <w:rsid w:val="0098142F"/>
    <w:rsid w:val="00982E64"/>
    <w:rsid w:val="00984AF6"/>
    <w:rsid w:val="009854B8"/>
    <w:rsid w:val="009974ED"/>
    <w:rsid w:val="009A0FEA"/>
    <w:rsid w:val="009A15F7"/>
    <w:rsid w:val="009A3D12"/>
    <w:rsid w:val="009A5FA9"/>
    <w:rsid w:val="009B07B0"/>
    <w:rsid w:val="009B27D8"/>
    <w:rsid w:val="009B2C56"/>
    <w:rsid w:val="009B3FDC"/>
    <w:rsid w:val="009B4976"/>
    <w:rsid w:val="009B58D8"/>
    <w:rsid w:val="009B5DF3"/>
    <w:rsid w:val="009B63AD"/>
    <w:rsid w:val="009B687D"/>
    <w:rsid w:val="009B70BC"/>
    <w:rsid w:val="009B753D"/>
    <w:rsid w:val="009C0749"/>
    <w:rsid w:val="009C1C98"/>
    <w:rsid w:val="009C1ECB"/>
    <w:rsid w:val="009C4C01"/>
    <w:rsid w:val="009D0984"/>
    <w:rsid w:val="009D0A0C"/>
    <w:rsid w:val="009D22FA"/>
    <w:rsid w:val="009D59F7"/>
    <w:rsid w:val="009D65AC"/>
    <w:rsid w:val="009D7E37"/>
    <w:rsid w:val="009E1B06"/>
    <w:rsid w:val="009E4183"/>
    <w:rsid w:val="009E5782"/>
    <w:rsid w:val="009E5C36"/>
    <w:rsid w:val="009E64D0"/>
    <w:rsid w:val="009E706C"/>
    <w:rsid w:val="009F0627"/>
    <w:rsid w:val="009F0BB6"/>
    <w:rsid w:val="009F1739"/>
    <w:rsid w:val="009F233E"/>
    <w:rsid w:val="009F254B"/>
    <w:rsid w:val="009F3980"/>
    <w:rsid w:val="009F3FB3"/>
    <w:rsid w:val="009F4FAC"/>
    <w:rsid w:val="009F57B7"/>
    <w:rsid w:val="009F5C6C"/>
    <w:rsid w:val="00A003F6"/>
    <w:rsid w:val="00A025DB"/>
    <w:rsid w:val="00A029B0"/>
    <w:rsid w:val="00A055B8"/>
    <w:rsid w:val="00A10B9D"/>
    <w:rsid w:val="00A10FFE"/>
    <w:rsid w:val="00A12B1F"/>
    <w:rsid w:val="00A17CF9"/>
    <w:rsid w:val="00A24F1C"/>
    <w:rsid w:val="00A25260"/>
    <w:rsid w:val="00A257BD"/>
    <w:rsid w:val="00A30B6E"/>
    <w:rsid w:val="00A312FF"/>
    <w:rsid w:val="00A3164F"/>
    <w:rsid w:val="00A32B49"/>
    <w:rsid w:val="00A33E28"/>
    <w:rsid w:val="00A4243E"/>
    <w:rsid w:val="00A50D8E"/>
    <w:rsid w:val="00A52365"/>
    <w:rsid w:val="00A5428C"/>
    <w:rsid w:val="00A54E6F"/>
    <w:rsid w:val="00A55402"/>
    <w:rsid w:val="00A57392"/>
    <w:rsid w:val="00A61437"/>
    <w:rsid w:val="00A637FF"/>
    <w:rsid w:val="00A6653C"/>
    <w:rsid w:val="00A66C56"/>
    <w:rsid w:val="00A7052B"/>
    <w:rsid w:val="00A71043"/>
    <w:rsid w:val="00A71378"/>
    <w:rsid w:val="00A73D35"/>
    <w:rsid w:val="00A73ECD"/>
    <w:rsid w:val="00A73F8B"/>
    <w:rsid w:val="00A74861"/>
    <w:rsid w:val="00A74F23"/>
    <w:rsid w:val="00A80947"/>
    <w:rsid w:val="00A82EF2"/>
    <w:rsid w:val="00A84817"/>
    <w:rsid w:val="00A85FE4"/>
    <w:rsid w:val="00A92423"/>
    <w:rsid w:val="00A95381"/>
    <w:rsid w:val="00A9722A"/>
    <w:rsid w:val="00A97D9A"/>
    <w:rsid w:val="00AA187D"/>
    <w:rsid w:val="00AA1D91"/>
    <w:rsid w:val="00AA2768"/>
    <w:rsid w:val="00AA370C"/>
    <w:rsid w:val="00AA4428"/>
    <w:rsid w:val="00AA548E"/>
    <w:rsid w:val="00AA5840"/>
    <w:rsid w:val="00AB006B"/>
    <w:rsid w:val="00AB2299"/>
    <w:rsid w:val="00AB3465"/>
    <w:rsid w:val="00AB4908"/>
    <w:rsid w:val="00AB7B3B"/>
    <w:rsid w:val="00AB7EF7"/>
    <w:rsid w:val="00AC1907"/>
    <w:rsid w:val="00AC3840"/>
    <w:rsid w:val="00AC4EB4"/>
    <w:rsid w:val="00AC5A10"/>
    <w:rsid w:val="00AC6B49"/>
    <w:rsid w:val="00AD0B8A"/>
    <w:rsid w:val="00AD16E3"/>
    <w:rsid w:val="00AD261E"/>
    <w:rsid w:val="00AD412C"/>
    <w:rsid w:val="00AD45BC"/>
    <w:rsid w:val="00AD4BDC"/>
    <w:rsid w:val="00AD5620"/>
    <w:rsid w:val="00AD66C3"/>
    <w:rsid w:val="00AD7184"/>
    <w:rsid w:val="00AE13EE"/>
    <w:rsid w:val="00AE1BB0"/>
    <w:rsid w:val="00AE2A37"/>
    <w:rsid w:val="00AE518F"/>
    <w:rsid w:val="00AE5D43"/>
    <w:rsid w:val="00AE6EBD"/>
    <w:rsid w:val="00AF067F"/>
    <w:rsid w:val="00AF2209"/>
    <w:rsid w:val="00AF2AD9"/>
    <w:rsid w:val="00AF2D13"/>
    <w:rsid w:val="00AF3A80"/>
    <w:rsid w:val="00AF4B45"/>
    <w:rsid w:val="00AF4D75"/>
    <w:rsid w:val="00AF64CA"/>
    <w:rsid w:val="00B00892"/>
    <w:rsid w:val="00B03B6C"/>
    <w:rsid w:val="00B05018"/>
    <w:rsid w:val="00B064D2"/>
    <w:rsid w:val="00B06C39"/>
    <w:rsid w:val="00B123A7"/>
    <w:rsid w:val="00B12E02"/>
    <w:rsid w:val="00B15549"/>
    <w:rsid w:val="00B15DF5"/>
    <w:rsid w:val="00B16305"/>
    <w:rsid w:val="00B164B0"/>
    <w:rsid w:val="00B16EEA"/>
    <w:rsid w:val="00B2057F"/>
    <w:rsid w:val="00B225FE"/>
    <w:rsid w:val="00B23637"/>
    <w:rsid w:val="00B23F0C"/>
    <w:rsid w:val="00B27853"/>
    <w:rsid w:val="00B27BA9"/>
    <w:rsid w:val="00B329BE"/>
    <w:rsid w:val="00B3521E"/>
    <w:rsid w:val="00B35F5A"/>
    <w:rsid w:val="00B413B5"/>
    <w:rsid w:val="00B41973"/>
    <w:rsid w:val="00B41AB0"/>
    <w:rsid w:val="00B445AF"/>
    <w:rsid w:val="00B46A67"/>
    <w:rsid w:val="00B5359F"/>
    <w:rsid w:val="00B546E0"/>
    <w:rsid w:val="00B55B4C"/>
    <w:rsid w:val="00B56C8B"/>
    <w:rsid w:val="00B56F08"/>
    <w:rsid w:val="00B57BB0"/>
    <w:rsid w:val="00B636C6"/>
    <w:rsid w:val="00B64C82"/>
    <w:rsid w:val="00B66427"/>
    <w:rsid w:val="00B679FA"/>
    <w:rsid w:val="00B73BBA"/>
    <w:rsid w:val="00B759D6"/>
    <w:rsid w:val="00B7774B"/>
    <w:rsid w:val="00B90697"/>
    <w:rsid w:val="00B9074E"/>
    <w:rsid w:val="00B91763"/>
    <w:rsid w:val="00B91EBC"/>
    <w:rsid w:val="00B924CF"/>
    <w:rsid w:val="00B92E13"/>
    <w:rsid w:val="00B939DC"/>
    <w:rsid w:val="00B9453C"/>
    <w:rsid w:val="00B96E0F"/>
    <w:rsid w:val="00B97D91"/>
    <w:rsid w:val="00BA0284"/>
    <w:rsid w:val="00BA1B77"/>
    <w:rsid w:val="00BA2E50"/>
    <w:rsid w:val="00BA50BB"/>
    <w:rsid w:val="00BB0C70"/>
    <w:rsid w:val="00BB16D6"/>
    <w:rsid w:val="00BB4A5E"/>
    <w:rsid w:val="00BB521C"/>
    <w:rsid w:val="00BB6202"/>
    <w:rsid w:val="00BB6EB7"/>
    <w:rsid w:val="00BB73A5"/>
    <w:rsid w:val="00BC004D"/>
    <w:rsid w:val="00BC0068"/>
    <w:rsid w:val="00BC17C1"/>
    <w:rsid w:val="00BC473C"/>
    <w:rsid w:val="00BC514F"/>
    <w:rsid w:val="00BC62EF"/>
    <w:rsid w:val="00BD311B"/>
    <w:rsid w:val="00BD3ADE"/>
    <w:rsid w:val="00BD595E"/>
    <w:rsid w:val="00BD7339"/>
    <w:rsid w:val="00BE253E"/>
    <w:rsid w:val="00BE31D8"/>
    <w:rsid w:val="00BE4451"/>
    <w:rsid w:val="00BE50C5"/>
    <w:rsid w:val="00BE7FF4"/>
    <w:rsid w:val="00BF028D"/>
    <w:rsid w:val="00BF1038"/>
    <w:rsid w:val="00BF1B5D"/>
    <w:rsid w:val="00BF2F91"/>
    <w:rsid w:val="00BF310F"/>
    <w:rsid w:val="00BF3495"/>
    <w:rsid w:val="00BF456B"/>
    <w:rsid w:val="00BF6609"/>
    <w:rsid w:val="00BF6DDF"/>
    <w:rsid w:val="00BF79AE"/>
    <w:rsid w:val="00C004A4"/>
    <w:rsid w:val="00C00934"/>
    <w:rsid w:val="00C009DE"/>
    <w:rsid w:val="00C00BA5"/>
    <w:rsid w:val="00C03EB9"/>
    <w:rsid w:val="00C04999"/>
    <w:rsid w:val="00C10C01"/>
    <w:rsid w:val="00C11821"/>
    <w:rsid w:val="00C124D9"/>
    <w:rsid w:val="00C13EF8"/>
    <w:rsid w:val="00C22109"/>
    <w:rsid w:val="00C2217B"/>
    <w:rsid w:val="00C229FB"/>
    <w:rsid w:val="00C24551"/>
    <w:rsid w:val="00C24A9E"/>
    <w:rsid w:val="00C2531D"/>
    <w:rsid w:val="00C27C08"/>
    <w:rsid w:val="00C31B25"/>
    <w:rsid w:val="00C33208"/>
    <w:rsid w:val="00C33689"/>
    <w:rsid w:val="00C3462C"/>
    <w:rsid w:val="00C35690"/>
    <w:rsid w:val="00C36675"/>
    <w:rsid w:val="00C40084"/>
    <w:rsid w:val="00C4030A"/>
    <w:rsid w:val="00C40599"/>
    <w:rsid w:val="00C40661"/>
    <w:rsid w:val="00C4345E"/>
    <w:rsid w:val="00C43C37"/>
    <w:rsid w:val="00C44B3D"/>
    <w:rsid w:val="00C45F38"/>
    <w:rsid w:val="00C507FF"/>
    <w:rsid w:val="00C519D5"/>
    <w:rsid w:val="00C52517"/>
    <w:rsid w:val="00C528D4"/>
    <w:rsid w:val="00C52C09"/>
    <w:rsid w:val="00C563FE"/>
    <w:rsid w:val="00C5703C"/>
    <w:rsid w:val="00C6034C"/>
    <w:rsid w:val="00C61383"/>
    <w:rsid w:val="00C625BF"/>
    <w:rsid w:val="00C63C19"/>
    <w:rsid w:val="00C6500F"/>
    <w:rsid w:val="00C65241"/>
    <w:rsid w:val="00C6763E"/>
    <w:rsid w:val="00C71436"/>
    <w:rsid w:val="00C74E53"/>
    <w:rsid w:val="00C75861"/>
    <w:rsid w:val="00C768F1"/>
    <w:rsid w:val="00C812E8"/>
    <w:rsid w:val="00C82258"/>
    <w:rsid w:val="00C822B4"/>
    <w:rsid w:val="00C83F67"/>
    <w:rsid w:val="00C90A7A"/>
    <w:rsid w:val="00C90B69"/>
    <w:rsid w:val="00C9125A"/>
    <w:rsid w:val="00C917DC"/>
    <w:rsid w:val="00C9251B"/>
    <w:rsid w:val="00C926F6"/>
    <w:rsid w:val="00C93277"/>
    <w:rsid w:val="00C9554B"/>
    <w:rsid w:val="00C96DD5"/>
    <w:rsid w:val="00CA0078"/>
    <w:rsid w:val="00CA253B"/>
    <w:rsid w:val="00CA4778"/>
    <w:rsid w:val="00CA6897"/>
    <w:rsid w:val="00CB1426"/>
    <w:rsid w:val="00CB2991"/>
    <w:rsid w:val="00CB41C7"/>
    <w:rsid w:val="00CB6198"/>
    <w:rsid w:val="00CB6630"/>
    <w:rsid w:val="00CB7651"/>
    <w:rsid w:val="00CB774C"/>
    <w:rsid w:val="00CC0BDE"/>
    <w:rsid w:val="00CC2679"/>
    <w:rsid w:val="00CC2691"/>
    <w:rsid w:val="00CC3BF8"/>
    <w:rsid w:val="00CC5B14"/>
    <w:rsid w:val="00CC5D5B"/>
    <w:rsid w:val="00CC674F"/>
    <w:rsid w:val="00CD0688"/>
    <w:rsid w:val="00CD103B"/>
    <w:rsid w:val="00CD1FDE"/>
    <w:rsid w:val="00CD37E5"/>
    <w:rsid w:val="00CD4543"/>
    <w:rsid w:val="00CD5DB4"/>
    <w:rsid w:val="00CD678C"/>
    <w:rsid w:val="00CD7B91"/>
    <w:rsid w:val="00CE0872"/>
    <w:rsid w:val="00CE1734"/>
    <w:rsid w:val="00CE57B8"/>
    <w:rsid w:val="00CE6256"/>
    <w:rsid w:val="00CE7136"/>
    <w:rsid w:val="00CF02EC"/>
    <w:rsid w:val="00CF07CE"/>
    <w:rsid w:val="00CF21D4"/>
    <w:rsid w:val="00CF3F1D"/>
    <w:rsid w:val="00CF436A"/>
    <w:rsid w:val="00CF56C0"/>
    <w:rsid w:val="00CF6CA1"/>
    <w:rsid w:val="00D01C73"/>
    <w:rsid w:val="00D026DE"/>
    <w:rsid w:val="00D0508B"/>
    <w:rsid w:val="00D07A0A"/>
    <w:rsid w:val="00D07F9F"/>
    <w:rsid w:val="00D17BAC"/>
    <w:rsid w:val="00D20F2C"/>
    <w:rsid w:val="00D224FC"/>
    <w:rsid w:val="00D241CA"/>
    <w:rsid w:val="00D2609C"/>
    <w:rsid w:val="00D26207"/>
    <w:rsid w:val="00D26EED"/>
    <w:rsid w:val="00D34515"/>
    <w:rsid w:val="00D36721"/>
    <w:rsid w:val="00D41057"/>
    <w:rsid w:val="00D412EE"/>
    <w:rsid w:val="00D421E6"/>
    <w:rsid w:val="00D42903"/>
    <w:rsid w:val="00D43183"/>
    <w:rsid w:val="00D43801"/>
    <w:rsid w:val="00D44D46"/>
    <w:rsid w:val="00D45DC7"/>
    <w:rsid w:val="00D474DE"/>
    <w:rsid w:val="00D51F89"/>
    <w:rsid w:val="00D5280C"/>
    <w:rsid w:val="00D53D23"/>
    <w:rsid w:val="00D5442A"/>
    <w:rsid w:val="00D54934"/>
    <w:rsid w:val="00D55D47"/>
    <w:rsid w:val="00D55F14"/>
    <w:rsid w:val="00D61692"/>
    <w:rsid w:val="00D61EA0"/>
    <w:rsid w:val="00D62261"/>
    <w:rsid w:val="00D63897"/>
    <w:rsid w:val="00D638C9"/>
    <w:rsid w:val="00D63D8E"/>
    <w:rsid w:val="00D651D7"/>
    <w:rsid w:val="00D66158"/>
    <w:rsid w:val="00D70A49"/>
    <w:rsid w:val="00D711AB"/>
    <w:rsid w:val="00D71545"/>
    <w:rsid w:val="00D71CFD"/>
    <w:rsid w:val="00D75772"/>
    <w:rsid w:val="00D77401"/>
    <w:rsid w:val="00D77808"/>
    <w:rsid w:val="00D7793B"/>
    <w:rsid w:val="00D82795"/>
    <w:rsid w:val="00D83C1A"/>
    <w:rsid w:val="00D86C1A"/>
    <w:rsid w:val="00D90CB8"/>
    <w:rsid w:val="00D914D0"/>
    <w:rsid w:val="00D91577"/>
    <w:rsid w:val="00D92503"/>
    <w:rsid w:val="00D92789"/>
    <w:rsid w:val="00D9281F"/>
    <w:rsid w:val="00D9329C"/>
    <w:rsid w:val="00D94B35"/>
    <w:rsid w:val="00D95A47"/>
    <w:rsid w:val="00D960A4"/>
    <w:rsid w:val="00D960BD"/>
    <w:rsid w:val="00D97826"/>
    <w:rsid w:val="00DA2BEE"/>
    <w:rsid w:val="00DA32C6"/>
    <w:rsid w:val="00DA4CA0"/>
    <w:rsid w:val="00DA4F05"/>
    <w:rsid w:val="00DA5177"/>
    <w:rsid w:val="00DA7865"/>
    <w:rsid w:val="00DB0062"/>
    <w:rsid w:val="00DB0B42"/>
    <w:rsid w:val="00DB0E82"/>
    <w:rsid w:val="00DB373A"/>
    <w:rsid w:val="00DB4186"/>
    <w:rsid w:val="00DC0049"/>
    <w:rsid w:val="00DC3826"/>
    <w:rsid w:val="00DC477D"/>
    <w:rsid w:val="00DC5363"/>
    <w:rsid w:val="00DC59DF"/>
    <w:rsid w:val="00DC6787"/>
    <w:rsid w:val="00DC6ABB"/>
    <w:rsid w:val="00DD3040"/>
    <w:rsid w:val="00DD4835"/>
    <w:rsid w:val="00DD6F70"/>
    <w:rsid w:val="00DD7E28"/>
    <w:rsid w:val="00DE22DF"/>
    <w:rsid w:val="00DE3183"/>
    <w:rsid w:val="00DE39F2"/>
    <w:rsid w:val="00DE3C12"/>
    <w:rsid w:val="00DE451C"/>
    <w:rsid w:val="00DE4556"/>
    <w:rsid w:val="00DE7E47"/>
    <w:rsid w:val="00DF17FD"/>
    <w:rsid w:val="00DF35EC"/>
    <w:rsid w:val="00DF3FC7"/>
    <w:rsid w:val="00DF4457"/>
    <w:rsid w:val="00DF46B3"/>
    <w:rsid w:val="00DF6158"/>
    <w:rsid w:val="00DF67A0"/>
    <w:rsid w:val="00DF7891"/>
    <w:rsid w:val="00DF7ED1"/>
    <w:rsid w:val="00E00A02"/>
    <w:rsid w:val="00E01DB3"/>
    <w:rsid w:val="00E02BA7"/>
    <w:rsid w:val="00E04DC0"/>
    <w:rsid w:val="00E05647"/>
    <w:rsid w:val="00E06902"/>
    <w:rsid w:val="00E106FE"/>
    <w:rsid w:val="00E10CD7"/>
    <w:rsid w:val="00E1130D"/>
    <w:rsid w:val="00E11B0E"/>
    <w:rsid w:val="00E11C98"/>
    <w:rsid w:val="00E14DED"/>
    <w:rsid w:val="00E15B7B"/>
    <w:rsid w:val="00E17D1B"/>
    <w:rsid w:val="00E22012"/>
    <w:rsid w:val="00E31A89"/>
    <w:rsid w:val="00E32888"/>
    <w:rsid w:val="00E3604D"/>
    <w:rsid w:val="00E3767E"/>
    <w:rsid w:val="00E37B79"/>
    <w:rsid w:val="00E40129"/>
    <w:rsid w:val="00E40D13"/>
    <w:rsid w:val="00E42A84"/>
    <w:rsid w:val="00E44E16"/>
    <w:rsid w:val="00E45B72"/>
    <w:rsid w:val="00E46712"/>
    <w:rsid w:val="00E50B7E"/>
    <w:rsid w:val="00E5406B"/>
    <w:rsid w:val="00E54556"/>
    <w:rsid w:val="00E61D38"/>
    <w:rsid w:val="00E63623"/>
    <w:rsid w:val="00E63E94"/>
    <w:rsid w:val="00E65696"/>
    <w:rsid w:val="00E65E1E"/>
    <w:rsid w:val="00E65E3C"/>
    <w:rsid w:val="00E70C02"/>
    <w:rsid w:val="00E72356"/>
    <w:rsid w:val="00E7334D"/>
    <w:rsid w:val="00E7339E"/>
    <w:rsid w:val="00E75328"/>
    <w:rsid w:val="00E76E60"/>
    <w:rsid w:val="00E7752F"/>
    <w:rsid w:val="00E82595"/>
    <w:rsid w:val="00E840E8"/>
    <w:rsid w:val="00E85445"/>
    <w:rsid w:val="00E8773D"/>
    <w:rsid w:val="00E93087"/>
    <w:rsid w:val="00E931C6"/>
    <w:rsid w:val="00EA047A"/>
    <w:rsid w:val="00EA1EBF"/>
    <w:rsid w:val="00EA59F0"/>
    <w:rsid w:val="00EA5F6C"/>
    <w:rsid w:val="00EB06F7"/>
    <w:rsid w:val="00EB40A7"/>
    <w:rsid w:val="00EB40F6"/>
    <w:rsid w:val="00EB459B"/>
    <w:rsid w:val="00EB774C"/>
    <w:rsid w:val="00EC099C"/>
    <w:rsid w:val="00EC12BF"/>
    <w:rsid w:val="00EC308B"/>
    <w:rsid w:val="00EC5DC3"/>
    <w:rsid w:val="00ED0AF4"/>
    <w:rsid w:val="00ED1517"/>
    <w:rsid w:val="00ED1C49"/>
    <w:rsid w:val="00ED30D8"/>
    <w:rsid w:val="00ED32AD"/>
    <w:rsid w:val="00EE1C0E"/>
    <w:rsid w:val="00EE33BB"/>
    <w:rsid w:val="00EE3DCC"/>
    <w:rsid w:val="00EE7A4C"/>
    <w:rsid w:val="00EF1E5B"/>
    <w:rsid w:val="00EF56C5"/>
    <w:rsid w:val="00EF70AE"/>
    <w:rsid w:val="00EF77AD"/>
    <w:rsid w:val="00F00D6E"/>
    <w:rsid w:val="00F01D0A"/>
    <w:rsid w:val="00F036F9"/>
    <w:rsid w:val="00F06566"/>
    <w:rsid w:val="00F07095"/>
    <w:rsid w:val="00F0791A"/>
    <w:rsid w:val="00F12585"/>
    <w:rsid w:val="00F14085"/>
    <w:rsid w:val="00F165A6"/>
    <w:rsid w:val="00F2191F"/>
    <w:rsid w:val="00F21E30"/>
    <w:rsid w:val="00F22F44"/>
    <w:rsid w:val="00F248AB"/>
    <w:rsid w:val="00F24E97"/>
    <w:rsid w:val="00F250CB"/>
    <w:rsid w:val="00F251C9"/>
    <w:rsid w:val="00F27B98"/>
    <w:rsid w:val="00F3535E"/>
    <w:rsid w:val="00F37117"/>
    <w:rsid w:val="00F41968"/>
    <w:rsid w:val="00F44D6D"/>
    <w:rsid w:val="00F50041"/>
    <w:rsid w:val="00F509C5"/>
    <w:rsid w:val="00F5249C"/>
    <w:rsid w:val="00F554DC"/>
    <w:rsid w:val="00F57691"/>
    <w:rsid w:val="00F6114F"/>
    <w:rsid w:val="00F61BFD"/>
    <w:rsid w:val="00F6224C"/>
    <w:rsid w:val="00F62502"/>
    <w:rsid w:val="00F62827"/>
    <w:rsid w:val="00F62AA2"/>
    <w:rsid w:val="00F63153"/>
    <w:rsid w:val="00F659CF"/>
    <w:rsid w:val="00F66AD6"/>
    <w:rsid w:val="00F71196"/>
    <w:rsid w:val="00F7549F"/>
    <w:rsid w:val="00F766D2"/>
    <w:rsid w:val="00F77541"/>
    <w:rsid w:val="00F81E72"/>
    <w:rsid w:val="00F83DB6"/>
    <w:rsid w:val="00F84B1A"/>
    <w:rsid w:val="00F85F44"/>
    <w:rsid w:val="00F8696B"/>
    <w:rsid w:val="00F90776"/>
    <w:rsid w:val="00F9150E"/>
    <w:rsid w:val="00F931ED"/>
    <w:rsid w:val="00F95239"/>
    <w:rsid w:val="00F9781D"/>
    <w:rsid w:val="00FA1388"/>
    <w:rsid w:val="00FA13C4"/>
    <w:rsid w:val="00FA2571"/>
    <w:rsid w:val="00FA2B5E"/>
    <w:rsid w:val="00FA4A47"/>
    <w:rsid w:val="00FA530F"/>
    <w:rsid w:val="00FA64D9"/>
    <w:rsid w:val="00FA68A8"/>
    <w:rsid w:val="00FA6C2C"/>
    <w:rsid w:val="00FA7660"/>
    <w:rsid w:val="00FB002F"/>
    <w:rsid w:val="00FB0816"/>
    <w:rsid w:val="00FB12EC"/>
    <w:rsid w:val="00FB270C"/>
    <w:rsid w:val="00FB4E18"/>
    <w:rsid w:val="00FB7D06"/>
    <w:rsid w:val="00FC33E0"/>
    <w:rsid w:val="00FC630C"/>
    <w:rsid w:val="00FD0628"/>
    <w:rsid w:val="00FD251E"/>
    <w:rsid w:val="00FD31F0"/>
    <w:rsid w:val="00FD3EFA"/>
    <w:rsid w:val="00FD61B3"/>
    <w:rsid w:val="00FE5388"/>
    <w:rsid w:val="00FE6029"/>
    <w:rsid w:val="00FE74D0"/>
    <w:rsid w:val="00FE7707"/>
    <w:rsid w:val="00FF3F92"/>
    <w:rsid w:val="00FF5800"/>
    <w:rsid w:val="00FF6B64"/>
    <w:rsid w:val="00FF7637"/>
    <w:rsid w:val="00FF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8E"/>
    <w:rPr>
      <w:rFonts w:ascii="Arial" w:hAnsi="Arial" w:cs="Arial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0FFE"/>
    <w:pPr>
      <w:keepNext/>
      <w:outlineLvl w:val="5"/>
    </w:pPr>
    <w:rPr>
      <w:rFonts w:cs="Times New Roman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84DEB"/>
    <w:rPr>
      <w:rFonts w:ascii="Calibri" w:hAnsi="Calibri" w:cs="Calibri"/>
      <w:b/>
      <w:bCs/>
      <w:lang w:eastAsia="en-US"/>
    </w:rPr>
  </w:style>
  <w:style w:type="table" w:styleId="TableGrid">
    <w:name w:val="Table Grid"/>
    <w:basedOn w:val="TableNormal"/>
    <w:uiPriority w:val="99"/>
    <w:semiHidden/>
    <w:rsid w:val="00261B8E"/>
    <w:rPr>
      <w:rFonts w:ascii="Arial Narrow" w:hAnsi="Arial Narrow" w:cs="Arial Narrow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BodyText">
    <w:name w:val="Body Text"/>
    <w:aliases w:val="BodyText,bd,bt,body text,Body,by,b,block,Body Text x,NCDOT Body Text,Starbucks Body Text,3 indent,heading31,body text1,3 indent1,heading32,body text2,3 indent2,heading33,body text3,3 indent3,heading34,body text4,3 indent4,BMP,1body,BodText,BD"/>
    <w:basedOn w:val="Normal"/>
    <w:link w:val="BodyTextChar"/>
    <w:uiPriority w:val="99"/>
    <w:rsid w:val="00261B8E"/>
    <w:pPr>
      <w:spacing w:after="120" w:line="288" w:lineRule="auto"/>
    </w:pPr>
    <w:rPr>
      <w:rFonts w:ascii="Univers 45 Light" w:hAnsi="Univers 45 Light" w:cs="Univers 45 Light"/>
      <w:sz w:val="18"/>
      <w:szCs w:val="18"/>
    </w:rPr>
  </w:style>
  <w:style w:type="character" w:customStyle="1" w:styleId="BodyTextChar">
    <w:name w:val="Body Text Char"/>
    <w:aliases w:val="BodyText Char,bd Char,bt Char,body text Char,Body Char,by Char,b Char,block Char,Body Text x Char,NCDOT Body Text Char,Starbucks Body Text Char,3 indent Char,heading31 Char,body text1 Char,3 indent1 Char,heading32 Char,body text2 Char"/>
    <w:basedOn w:val="DefaultParagraphFont"/>
    <w:link w:val="BodyText"/>
    <w:uiPriority w:val="99"/>
    <w:locked/>
    <w:rsid w:val="00261B8E"/>
    <w:rPr>
      <w:rFonts w:ascii="Univers 45 Light" w:hAnsi="Univers 45 Light" w:cs="Univers 45 Light"/>
      <w:sz w:val="24"/>
      <w:szCs w:val="24"/>
      <w:lang w:val="en-GB" w:eastAsia="en-US"/>
    </w:rPr>
  </w:style>
  <w:style w:type="paragraph" w:customStyle="1" w:styleId="CVRowheading">
    <w:name w:val="CV Row heading"/>
    <w:basedOn w:val="Normal"/>
    <w:autoRedefine/>
    <w:uiPriority w:val="99"/>
    <w:rsid w:val="00261B8E"/>
    <w:pPr>
      <w:keepNext/>
      <w:keepLines/>
      <w:spacing w:before="60" w:after="60" w:line="288" w:lineRule="auto"/>
    </w:pPr>
    <w:rPr>
      <w:rFonts w:ascii="Univers 45 Light" w:hAnsi="Univers 45 Light" w:cs="Univers 45 Light"/>
      <w:b/>
      <w:bCs/>
      <w:color w:val="FFFFFF"/>
      <w:sz w:val="18"/>
      <w:szCs w:val="18"/>
    </w:rPr>
  </w:style>
  <w:style w:type="paragraph" w:customStyle="1" w:styleId="MainBullet">
    <w:name w:val="Main Bullet"/>
    <w:basedOn w:val="Normal"/>
    <w:link w:val="MainBulletCharChar"/>
    <w:uiPriority w:val="99"/>
    <w:rsid w:val="00261B8E"/>
    <w:pPr>
      <w:keepLines/>
      <w:numPr>
        <w:numId w:val="1"/>
      </w:numPr>
      <w:tabs>
        <w:tab w:val="left" w:pos="360"/>
      </w:tabs>
      <w:spacing w:after="120" w:line="288" w:lineRule="auto"/>
    </w:pPr>
    <w:rPr>
      <w:rFonts w:ascii="Univers 45 Light" w:hAnsi="Univers 45 Light" w:cs="Univers 45 Light"/>
    </w:rPr>
  </w:style>
  <w:style w:type="character" w:customStyle="1" w:styleId="MainBulletCharChar">
    <w:name w:val="Main Bullet Char Char"/>
    <w:link w:val="MainBullet"/>
    <w:uiPriority w:val="99"/>
    <w:locked/>
    <w:rsid w:val="00261B8E"/>
    <w:rPr>
      <w:rFonts w:ascii="Univers 45 Light" w:hAnsi="Univers 45 Light" w:cs="Univers 45 Light"/>
      <w:sz w:val="24"/>
      <w:szCs w:val="24"/>
      <w:lang w:val="en-GB" w:eastAsia="en-US"/>
    </w:rPr>
  </w:style>
  <w:style w:type="paragraph" w:customStyle="1" w:styleId="CVText">
    <w:name w:val="CV Text"/>
    <w:basedOn w:val="MainBullet"/>
    <w:link w:val="CVTextChar"/>
    <w:uiPriority w:val="99"/>
    <w:rsid w:val="00261B8E"/>
    <w:pPr>
      <w:keepNext/>
      <w:spacing w:before="60" w:after="60"/>
    </w:pPr>
  </w:style>
  <w:style w:type="paragraph" w:customStyle="1" w:styleId="CVPhoto">
    <w:name w:val="CV Photo"/>
    <w:basedOn w:val="Normal"/>
    <w:uiPriority w:val="99"/>
    <w:semiHidden/>
    <w:rsid w:val="00261B8E"/>
    <w:pPr>
      <w:spacing w:line="288" w:lineRule="auto"/>
      <w:ind w:left="-113" w:right="-113"/>
      <w:jc w:val="center"/>
    </w:pPr>
    <w:rPr>
      <w:rFonts w:ascii="Univers 45 Light" w:hAnsi="Univers 45 Light" w:cs="Univers 45 Light"/>
      <w:sz w:val="18"/>
      <w:szCs w:val="18"/>
    </w:rPr>
  </w:style>
  <w:style w:type="character" w:customStyle="1" w:styleId="CVTextChar">
    <w:name w:val="CV Text Char"/>
    <w:basedOn w:val="MainBulletCharChar"/>
    <w:link w:val="CVText"/>
    <w:uiPriority w:val="99"/>
    <w:locked/>
    <w:rsid w:val="00261B8E"/>
  </w:style>
  <w:style w:type="paragraph" w:customStyle="1" w:styleId="Header-mainsectionheading">
    <w:name w:val="Header - main section heading"/>
    <w:basedOn w:val="Normal"/>
    <w:autoRedefine/>
    <w:uiPriority w:val="99"/>
    <w:rsid w:val="00835C6E"/>
    <w:pPr>
      <w:tabs>
        <w:tab w:val="right" w:pos="6480"/>
      </w:tabs>
      <w:spacing w:before="120" w:after="240"/>
    </w:pPr>
    <w:rPr>
      <w:rFonts w:ascii="Univers 45 Light" w:hAnsi="Univers 45 Light" w:cs="Univers 45 Light"/>
      <w:color w:val="000080"/>
      <w:sz w:val="50"/>
      <w:szCs w:val="50"/>
      <w:lang w:val="en-US"/>
    </w:rPr>
  </w:style>
  <w:style w:type="paragraph" w:customStyle="1" w:styleId="DefaultParagraphFontParaCharCharCharCharCharCharCharCharCharCharCharCharCharCharCharCharCharCharChar">
    <w:name w:val="Default Paragraph Font Para Char Char Char Char Char Char Char Char Char Char Char Char Char Char Char Char Char Char Char"/>
    <w:basedOn w:val="Normal"/>
    <w:uiPriority w:val="99"/>
    <w:rsid w:val="00835C6E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BodytextUSE">
    <w:name w:val="Body text USE"/>
    <w:uiPriority w:val="99"/>
    <w:rsid w:val="00835C6E"/>
    <w:pPr>
      <w:spacing w:before="57" w:after="57" w:line="280" w:lineRule="exact"/>
    </w:pPr>
    <w:rPr>
      <w:rFonts w:ascii="Univers 45 Light" w:hAnsi="Univers 45 Light" w:cs="Univers 45 Light"/>
      <w:sz w:val="16"/>
      <w:szCs w:val="16"/>
    </w:rPr>
  </w:style>
  <w:style w:type="paragraph" w:customStyle="1" w:styleId="BodyTextProposal">
    <w:name w:val="Body Text Proposal"/>
    <w:basedOn w:val="Normal"/>
    <w:link w:val="BodyTextProposalChar"/>
    <w:autoRedefine/>
    <w:uiPriority w:val="99"/>
    <w:rsid w:val="00BC004D"/>
    <w:pPr>
      <w:numPr>
        <w:numId w:val="3"/>
      </w:numPr>
      <w:spacing w:before="40" w:after="40" w:line="260" w:lineRule="exact"/>
      <w:ind w:left="577" w:hanging="425"/>
    </w:pPr>
    <w:rPr>
      <w:rFonts w:ascii="Century Gothic" w:hAnsi="Century Gothic" w:cs="Century Gothic"/>
      <w:sz w:val="18"/>
      <w:szCs w:val="18"/>
      <w:lang w:val="en-US"/>
    </w:rPr>
  </w:style>
  <w:style w:type="character" w:customStyle="1" w:styleId="BodyTextProposalChar">
    <w:name w:val="Body Text Proposal Char"/>
    <w:link w:val="BodyTextProposal"/>
    <w:uiPriority w:val="99"/>
    <w:locked/>
    <w:rsid w:val="00BC004D"/>
    <w:rPr>
      <w:rFonts w:ascii="Century Gothic" w:hAnsi="Century Gothic" w:cs="Century Gothic"/>
      <w:sz w:val="18"/>
      <w:szCs w:val="18"/>
      <w:lang w:val="en-US" w:eastAsia="en-US"/>
    </w:rPr>
  </w:style>
  <w:style w:type="character" w:customStyle="1" w:styleId="formtextfield21">
    <w:name w:val="formtextfield21"/>
    <w:uiPriority w:val="99"/>
    <w:rsid w:val="00411636"/>
    <w:rPr>
      <w:rFonts w:ascii="Arial" w:hAnsi="Arial" w:cs="Arial"/>
      <w:sz w:val="20"/>
      <w:szCs w:val="20"/>
    </w:rPr>
  </w:style>
  <w:style w:type="paragraph" w:customStyle="1" w:styleId="Achievement">
    <w:name w:val="Achievement"/>
    <w:basedOn w:val="BodyText"/>
    <w:uiPriority w:val="99"/>
    <w:rsid w:val="00F41968"/>
    <w:pPr>
      <w:numPr>
        <w:numId w:val="2"/>
      </w:numPr>
      <w:spacing w:after="60" w:line="220" w:lineRule="atLeast"/>
      <w:ind w:right="245"/>
      <w:jc w:val="both"/>
    </w:pPr>
    <w:rPr>
      <w:rFonts w:ascii="Arial" w:eastAsia="Batang" w:hAnsi="Arial" w:cs="Arial"/>
      <w:spacing w:val="-5"/>
      <w:sz w:val="20"/>
      <w:szCs w:val="20"/>
      <w:lang w:val="en-ZA"/>
    </w:rPr>
  </w:style>
  <w:style w:type="paragraph" w:customStyle="1" w:styleId="Institution">
    <w:name w:val="Institution"/>
    <w:basedOn w:val="Normal"/>
    <w:next w:val="Achievement"/>
    <w:autoRedefine/>
    <w:uiPriority w:val="99"/>
    <w:rsid w:val="005512B6"/>
    <w:pPr>
      <w:tabs>
        <w:tab w:val="left" w:pos="2160"/>
        <w:tab w:val="right" w:pos="6480"/>
      </w:tabs>
      <w:spacing w:before="240" w:after="60" w:line="220" w:lineRule="atLeast"/>
    </w:pPr>
    <w:rPr>
      <w:rFonts w:ascii="Tahoma" w:eastAsia="Batang" w:hAnsi="Tahoma" w:cs="Tahoma"/>
      <w:sz w:val="18"/>
      <w:szCs w:val="18"/>
      <w:lang w:val="en-ZA"/>
    </w:rPr>
  </w:style>
  <w:style w:type="paragraph" w:customStyle="1" w:styleId="JobTitle">
    <w:name w:val="Job Title"/>
    <w:next w:val="Achievement"/>
    <w:uiPriority w:val="99"/>
    <w:rsid w:val="007177F6"/>
    <w:pPr>
      <w:spacing w:after="60" w:line="220" w:lineRule="atLeast"/>
    </w:pPr>
    <w:rPr>
      <w:rFonts w:ascii="Arial Black" w:eastAsia="Batang" w:hAnsi="Arial Black" w:cs="Arial Black"/>
      <w:spacing w:val="-10"/>
      <w:sz w:val="20"/>
      <w:szCs w:val="20"/>
    </w:rPr>
  </w:style>
  <w:style w:type="paragraph" w:styleId="Header">
    <w:name w:val="header"/>
    <w:basedOn w:val="Normal"/>
    <w:link w:val="HeaderChar"/>
    <w:uiPriority w:val="99"/>
    <w:rsid w:val="00370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35633"/>
    <w:rPr>
      <w:rFonts w:ascii="Arial" w:hAnsi="Arial" w:cs="Arial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370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4DEB"/>
    <w:rPr>
      <w:rFonts w:ascii="Arial" w:hAnsi="Arial" w:cs="Arial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5512B6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A013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A01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84DEB"/>
    <w:rPr>
      <w:rFonts w:ascii="Arial" w:hAnsi="Arial" w:cs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0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84D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0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4DEB"/>
    <w:rPr>
      <w:rFonts w:cs="Times New Roman"/>
      <w:sz w:val="2"/>
      <w:szCs w:val="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1F0D94"/>
    <w:pPr>
      <w:widowControl w:val="0"/>
    </w:pPr>
    <w:rPr>
      <w:rFonts w:ascii="Courier New" w:hAnsi="Courier New" w:cs="Courier New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F0D94"/>
    <w:rPr>
      <w:rFonts w:ascii="Courier New" w:hAnsi="Courier New" w:cs="Courier New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99"/>
    <w:qFormat/>
    <w:rsid w:val="001F0D94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2C09"/>
    <w:pPr>
      <w:ind w:left="720"/>
    </w:pPr>
    <w:rPr>
      <w:rFonts w:cs="Times New Roman"/>
      <w:lang w:val="en-US"/>
    </w:rPr>
  </w:style>
  <w:style w:type="paragraph" w:customStyle="1" w:styleId="listparagraph0">
    <w:name w:val="listparagraph"/>
    <w:basedOn w:val="Normal"/>
    <w:uiPriority w:val="99"/>
    <w:rsid w:val="00745AA8"/>
    <w:pPr>
      <w:ind w:left="720"/>
    </w:pPr>
    <w:rPr>
      <w:rFonts w:cs="Times New Roman"/>
      <w:lang w:val="en-ZA" w:eastAsia="en-ZA"/>
    </w:rPr>
  </w:style>
  <w:style w:type="character" w:customStyle="1" w:styleId="blackres1">
    <w:name w:val="blackres1"/>
    <w:uiPriority w:val="99"/>
    <w:rsid w:val="00CD678C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38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1</Pages>
  <Words>0</Words>
  <Characters>1</Characters>
  <Application>Microsoft Office Outlook</Application>
  <DocSecurity>0</DocSecurity>
  <Lines>0</Lines>
  <Paragraphs>0</Paragraphs>
  <ScaleCrop>false</ScaleCrop>
  <Company>KPMG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Mzimhle</cp:lastModifiedBy>
  <cp:revision>7</cp:revision>
  <dcterms:created xsi:type="dcterms:W3CDTF">2012-04-16T08:44:00Z</dcterms:created>
  <dcterms:modified xsi:type="dcterms:W3CDTF">2012-07-21T19:25:00Z</dcterms:modified>
</cp:coreProperties>
</file>