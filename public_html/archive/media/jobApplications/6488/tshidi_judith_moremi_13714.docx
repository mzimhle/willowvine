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7D8" w:rsidRPr="00C0379D" w:rsidRDefault="004157D8" w:rsidP="00AF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0379D">
        <w:rPr>
          <w:rFonts w:ascii="Times New Roman" w:hAnsi="Times New Roman"/>
          <w:b/>
          <w:sz w:val="24"/>
          <w:szCs w:val="24"/>
          <w:u w:val="single"/>
        </w:rPr>
        <w:t>PERSONAL DETAILS</w:t>
      </w:r>
    </w:p>
    <w:p w:rsidR="004157D8" w:rsidRPr="00C0379D" w:rsidRDefault="004157D8" w:rsidP="00292A82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  <w:u w:val="single"/>
        </w:rPr>
      </w:pP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Moremi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Tshidi Judith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01 September 1992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Gender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Female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Single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Residential 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1296 Block xx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Soshanguve East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0152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Cell Number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074 282 430 2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078 401 020 2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 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judithmoremi@yahoo.com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South African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Race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Black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Language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Sepedi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Health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Good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 and Interests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Reading</w:t>
          </w:r>
        </w:smartTag>
      </w:smartTag>
      <w:r>
        <w:rPr>
          <w:rFonts w:ascii="Times New Roman" w:hAnsi="Times New Roman"/>
          <w:sz w:val="24"/>
          <w:szCs w:val="24"/>
        </w:rPr>
        <w:t>, Music and Sports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Drivers’ License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(code 10)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Criminal Offence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No Offence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Communication Language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English</w:t>
      </w: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4157D8" w:rsidRDefault="004157D8" w:rsidP="00292A82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4157D8" w:rsidRPr="00C0379D" w:rsidRDefault="004157D8" w:rsidP="00AF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EDUCATIONAL QUALIFICATIONS</w:t>
      </w: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Highest Grade Passed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12</w:t>
      </w: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Subjects Passed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Mathematics, Physical Science, English</w:t>
      </w: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Sepedi, Life Science, Geography and</w:t>
      </w: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Life Orientation</w:t>
      </w: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Institution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Wallmansthal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High School</w:t>
          </w:r>
        </w:smartTag>
      </w:smartTag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Year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2010</w:t>
      </w: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4157D8" w:rsidRPr="00C0379D" w:rsidRDefault="004157D8" w:rsidP="00AF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0379D">
        <w:rPr>
          <w:rFonts w:ascii="Times New Roman" w:hAnsi="Times New Roman"/>
          <w:b/>
          <w:sz w:val="24"/>
          <w:szCs w:val="24"/>
          <w:u w:val="single"/>
        </w:rPr>
        <w:t>HIGH EDUCATION BACKGROUND</w:t>
      </w: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Tshwane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University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of Technology</w:t>
      </w: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Course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Office Management and Technology</w:t>
      </w: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Second Year</w:t>
      </w:r>
    </w:p>
    <w:p w:rsidR="004157D8" w:rsidRDefault="004157D8" w:rsidP="009A4BDF">
      <w:pPr>
        <w:spacing w:line="240" w:lineRule="auto"/>
        <w:ind w:left="1440" w:right="-187" w:hanging="14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Subjects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Personnel Management, Communication,</w:t>
      </w: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Information Administration,</w:t>
      </w: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Business Administration, Legal Practice  </w:t>
      </w: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Year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2012</w:t>
      </w:r>
    </w:p>
    <w:p w:rsidR="004157D8" w:rsidRDefault="004157D8" w:rsidP="00A5548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4157D8" w:rsidRPr="00C0379D" w:rsidRDefault="004157D8" w:rsidP="00AF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0379D">
        <w:rPr>
          <w:rFonts w:ascii="Times New Roman" w:hAnsi="Times New Roman"/>
          <w:b/>
          <w:sz w:val="24"/>
          <w:szCs w:val="24"/>
          <w:u w:val="single"/>
        </w:rPr>
        <w:t>ACHIEVEMENTS</w:t>
      </w:r>
    </w:p>
    <w:p w:rsidR="004157D8" w:rsidRDefault="004157D8" w:rsidP="009A4BD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4157D8" w:rsidRDefault="004157D8" w:rsidP="009A4BD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Subject</w:t>
      </w:r>
      <w:r>
        <w:rPr>
          <w:rFonts w:ascii="Times New Roman" w:hAnsi="Times New Roman"/>
          <w:sz w:val="24"/>
          <w:szCs w:val="24"/>
        </w:rPr>
        <w:tab/>
        <w:t xml:space="preserve"> Award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English Word Processing</w:t>
      </w:r>
    </w:p>
    <w:p w:rsidR="004157D8" w:rsidRDefault="004157D8" w:rsidP="00C0379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Year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2011</w:t>
      </w:r>
    </w:p>
    <w:p w:rsidR="004157D8" w:rsidRDefault="004157D8" w:rsidP="00C0379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4157D8" w:rsidRPr="00C0379D" w:rsidRDefault="004157D8" w:rsidP="00AF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0379D">
        <w:rPr>
          <w:rFonts w:ascii="Times New Roman" w:hAnsi="Times New Roman"/>
          <w:b/>
          <w:sz w:val="24"/>
          <w:szCs w:val="24"/>
          <w:u w:val="single"/>
        </w:rPr>
        <w:t>PERSONAL SKILLS OBTAINED</w:t>
      </w:r>
    </w:p>
    <w:p w:rsidR="004157D8" w:rsidRPr="0093313A" w:rsidRDefault="004157D8" w:rsidP="0093313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157D8" w:rsidRDefault="004157D8" w:rsidP="006D52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Management</w:t>
      </w:r>
    </w:p>
    <w:p w:rsidR="004157D8" w:rsidRPr="006D5222" w:rsidRDefault="004157D8" w:rsidP="006D52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Interpersonal Skills</w:t>
      </w:r>
    </w:p>
    <w:p w:rsidR="004157D8" w:rsidRDefault="004157D8" w:rsidP="006D52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Task Management Skills</w:t>
      </w:r>
    </w:p>
    <w:p w:rsidR="004157D8" w:rsidRDefault="004157D8" w:rsidP="006D52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Communication</w:t>
      </w:r>
    </w:p>
    <w:p w:rsidR="004157D8" w:rsidRPr="00C0379D" w:rsidRDefault="004157D8" w:rsidP="00AF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0379D">
        <w:rPr>
          <w:rFonts w:ascii="Times New Roman" w:hAnsi="Times New Roman"/>
          <w:b/>
          <w:sz w:val="24"/>
          <w:szCs w:val="24"/>
          <w:u w:val="single"/>
        </w:rPr>
        <w:t>GENERAL</w:t>
      </w:r>
    </w:p>
    <w:p w:rsidR="004157D8" w:rsidRDefault="004157D8" w:rsidP="0015260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57D8" w:rsidRDefault="004157D8" w:rsidP="006D5222">
      <w:pPr>
        <w:spacing w:line="240" w:lineRule="auto"/>
        <w:rPr>
          <w:rFonts w:ascii="Times New Roman" w:hAnsi="Times New Roman"/>
          <w:sz w:val="24"/>
          <w:szCs w:val="24"/>
        </w:rPr>
      </w:pPr>
      <w:r w:rsidRPr="00152602">
        <w:rPr>
          <w:rFonts w:ascii="Times New Roman" w:hAnsi="Times New Roman"/>
          <w:sz w:val="24"/>
          <w:szCs w:val="24"/>
        </w:rPr>
        <w:t>I am an innovative kind of person, hard working and possess strong teamwork abilities. I adapt to different environments with ease and I am eager to learn as much as possible. I also have a positive outlook on life hence I appreciate constructive criticism.</w:t>
      </w:r>
    </w:p>
    <w:p w:rsidR="004157D8" w:rsidRDefault="004157D8" w:rsidP="006D522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57D8" w:rsidRDefault="004157D8" w:rsidP="00AF6F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0379D">
        <w:rPr>
          <w:rFonts w:ascii="Times New Roman" w:hAnsi="Times New Roman"/>
          <w:b/>
          <w:sz w:val="24"/>
          <w:szCs w:val="24"/>
          <w:u w:val="single"/>
        </w:rPr>
        <w:t>REFERENCES</w:t>
      </w:r>
    </w:p>
    <w:p w:rsidR="004157D8" w:rsidRDefault="004157D8" w:rsidP="00C0379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4157D8" w:rsidRDefault="004157D8" w:rsidP="00C0379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Mrs Nortje</w:t>
      </w:r>
    </w:p>
    <w:p w:rsidR="004157D8" w:rsidRPr="00C0379D" w:rsidRDefault="004157D8" w:rsidP="00C0379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Occupation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Lecturer (TUT)</w:t>
      </w:r>
    </w:p>
    <w:p w:rsidR="004157D8" w:rsidRDefault="004157D8" w:rsidP="00C0379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Cell Number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083 679 295 4</w:t>
      </w:r>
    </w:p>
    <w:p w:rsidR="004157D8" w:rsidRDefault="004157D8" w:rsidP="00C0379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57D8" w:rsidRDefault="004157D8" w:rsidP="0015260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Mr Ntemane</w:t>
      </w:r>
    </w:p>
    <w:p w:rsidR="004157D8" w:rsidRDefault="004157D8" w:rsidP="00152602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Occupation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Teacher at </w:t>
      </w:r>
      <w:smartTag w:uri="urn:schemas-microsoft-com:office:smarttags" w:element="PlaceType"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Wallmansthal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High School</w:t>
          </w:r>
        </w:smartTag>
      </w:smartTag>
    </w:p>
    <w:p w:rsidR="004157D8" w:rsidRDefault="004157D8" w:rsidP="00152602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Cell Number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072 270 187 4</w:t>
      </w:r>
    </w:p>
    <w:p w:rsidR="004157D8" w:rsidRDefault="004157D8" w:rsidP="00152602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157D8" w:rsidRDefault="004157D8" w:rsidP="00152602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Mrs Mashamaite</w:t>
      </w:r>
    </w:p>
    <w:p w:rsidR="004157D8" w:rsidRDefault="004157D8" w:rsidP="00152602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Occupation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Teacher</w:t>
      </w:r>
    </w:p>
    <w:p w:rsidR="004157D8" w:rsidRPr="00152602" w:rsidRDefault="004157D8" w:rsidP="00152602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Cell Number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012 797 225 5</w:t>
      </w:r>
    </w:p>
    <w:p w:rsidR="004157D8" w:rsidRPr="006D5222" w:rsidRDefault="004157D8" w:rsidP="0015260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57D8" w:rsidRPr="006D5222" w:rsidRDefault="004157D8" w:rsidP="006D5222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4157D8" w:rsidRPr="006D5222" w:rsidSect="0043313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46B95"/>
    <w:multiLevelType w:val="hybridMultilevel"/>
    <w:tmpl w:val="36608A24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911E6"/>
    <w:multiLevelType w:val="hybridMultilevel"/>
    <w:tmpl w:val="26B078CC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2A82"/>
    <w:rsid w:val="000F08FF"/>
    <w:rsid w:val="000F4AD9"/>
    <w:rsid w:val="00152602"/>
    <w:rsid w:val="00156E1D"/>
    <w:rsid w:val="00292A82"/>
    <w:rsid w:val="004157D8"/>
    <w:rsid w:val="00433137"/>
    <w:rsid w:val="005B6125"/>
    <w:rsid w:val="00684E1B"/>
    <w:rsid w:val="006D5222"/>
    <w:rsid w:val="007E1746"/>
    <w:rsid w:val="00826AC2"/>
    <w:rsid w:val="0083625A"/>
    <w:rsid w:val="00890A55"/>
    <w:rsid w:val="008D16B5"/>
    <w:rsid w:val="0093313A"/>
    <w:rsid w:val="009A4BDF"/>
    <w:rsid w:val="009C0AD4"/>
    <w:rsid w:val="00A55488"/>
    <w:rsid w:val="00AC0892"/>
    <w:rsid w:val="00AF6F64"/>
    <w:rsid w:val="00B42C43"/>
    <w:rsid w:val="00C0379D"/>
    <w:rsid w:val="00C567B3"/>
    <w:rsid w:val="00F9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8F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D52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282</Words>
  <Characters>1609</Characters>
  <Application>Microsoft Office Outlook</Application>
  <DocSecurity>0</DocSecurity>
  <Lines>0</Lines>
  <Paragraphs>0</Paragraphs>
  <ScaleCrop>false</ScaleCrop>
  <Company>Tshwane University of Technology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</dc:creator>
  <cp:keywords/>
  <dc:description/>
  <cp:lastModifiedBy>leratom</cp:lastModifiedBy>
  <cp:revision>8</cp:revision>
  <cp:lastPrinted>2012-05-10T10:53:00Z</cp:lastPrinted>
  <dcterms:created xsi:type="dcterms:W3CDTF">2012-05-03T10:14:00Z</dcterms:created>
  <dcterms:modified xsi:type="dcterms:W3CDTF">2012-09-14T10:50:00Z</dcterms:modified>
</cp:coreProperties>
</file>