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C7" w:rsidRPr="00AD6FA7" w:rsidRDefault="003F0311" w:rsidP="005970E3">
      <w:pPr>
        <w:jc w:val="center"/>
        <w:rPr>
          <w:rFonts w:ascii="Georgia" w:hAnsi="Georgia"/>
          <w:b/>
          <w:sz w:val="32"/>
          <w:szCs w:val="32"/>
          <w:u w:val="single"/>
        </w:rPr>
      </w:pP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="005970E3" w:rsidRPr="00AD6FA7">
        <w:rPr>
          <w:rFonts w:ascii="Georgia" w:hAnsi="Georgia"/>
          <w:b/>
          <w:sz w:val="32"/>
          <w:szCs w:val="32"/>
          <w:u w:val="single"/>
        </w:rPr>
        <w:t>CIRRICULUM VITAE</w:t>
      </w:r>
    </w:p>
    <w:p w:rsidR="005970E3" w:rsidRDefault="005970E3" w:rsidP="005970E3">
      <w:pPr>
        <w:rPr>
          <w:rFonts w:ascii="Georgia" w:hAnsi="Georgia"/>
          <w:sz w:val="28"/>
          <w:szCs w:val="28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 w:rsidRPr="005970E3">
        <w:rPr>
          <w:rFonts w:ascii="Arial" w:hAnsi="Arial" w:cs="Arial"/>
          <w:sz w:val="24"/>
          <w:szCs w:val="24"/>
        </w:rPr>
        <w:t>THEMBISILE MALEKE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1058C MLANGENI STREET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WHITE CITY JABAVU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SOWETO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1868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8211300711087</w:t>
      </w:r>
    </w:p>
    <w:p w:rsidR="00041375" w:rsidRDefault="003D5A27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ADDRESS              : </w:t>
      </w:r>
      <w:hyperlink r:id="rId6" w:history="1">
        <w:r w:rsidR="00041375" w:rsidRPr="002721D8">
          <w:rPr>
            <w:rStyle w:val="Hyperlink"/>
            <w:rFonts w:ascii="Arial" w:hAnsi="Arial" w:cs="Arial"/>
            <w:sz w:val="24"/>
            <w:szCs w:val="24"/>
          </w:rPr>
          <w:t>thembimaleke@gmail.com</w:t>
        </w:r>
      </w:hyperlink>
      <w:r w:rsidR="00041375">
        <w:rPr>
          <w:rFonts w:ascii="Arial" w:hAnsi="Arial" w:cs="Arial"/>
          <w:sz w:val="24"/>
          <w:szCs w:val="24"/>
        </w:rPr>
        <w:t xml:space="preserve"> /                  </w:t>
      </w:r>
    </w:p>
    <w:p w:rsidR="003D5A27" w:rsidRDefault="00041375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hyperlink r:id="rId7" w:history="1">
        <w:r w:rsidRPr="002721D8">
          <w:rPr>
            <w:rStyle w:val="Hyperlink"/>
            <w:rFonts w:ascii="Arial" w:hAnsi="Arial" w:cs="Arial"/>
            <w:sz w:val="24"/>
            <w:szCs w:val="24"/>
          </w:rPr>
          <w:t>Thembisile.Maleke@bayport.co.za</w:t>
        </w:r>
      </w:hyperlink>
      <w:r>
        <w:rPr>
          <w:rFonts w:ascii="Arial" w:hAnsi="Arial" w:cs="Arial"/>
          <w:sz w:val="24"/>
          <w:szCs w:val="24"/>
        </w:rPr>
        <w:t xml:space="preserve"> .  </w:t>
      </w:r>
    </w:p>
    <w:p w:rsidR="003D5A27" w:rsidRDefault="003D5A27" w:rsidP="005970E3">
      <w:pPr>
        <w:rPr>
          <w:rFonts w:ascii="Arial" w:hAnsi="Arial" w:cs="Arial"/>
          <w:sz w:val="24"/>
          <w:szCs w:val="24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NUMBERS </w:t>
      </w:r>
      <w:r>
        <w:rPr>
          <w:rFonts w:ascii="Arial" w:hAnsi="Arial" w:cs="Arial"/>
          <w:sz w:val="24"/>
          <w:szCs w:val="24"/>
        </w:rPr>
        <w:tab/>
        <w:t>:  078 427 9313 (W) 0861 456 456 (H) 011 984 3315</w:t>
      </w:r>
    </w:p>
    <w:p w:rsidR="005970E3" w:rsidRPr="00AD6FA7" w:rsidRDefault="005970E3" w:rsidP="005970E3">
      <w:pPr>
        <w:rPr>
          <w:rFonts w:ascii="Arial" w:hAnsi="Arial" w:cs="Arial"/>
          <w:sz w:val="28"/>
          <w:szCs w:val="28"/>
        </w:rPr>
      </w:pPr>
    </w:p>
    <w:p w:rsidR="005970E3" w:rsidRPr="00AD6FA7" w:rsidRDefault="005970E3" w:rsidP="005970E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D6FA7">
        <w:rPr>
          <w:rFonts w:ascii="Arial" w:hAnsi="Arial" w:cs="Arial"/>
          <w:b/>
          <w:sz w:val="28"/>
          <w:szCs w:val="28"/>
          <w:u w:val="single"/>
        </w:rPr>
        <w:t>EDUCATION HISTORY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COLLEGE ATTENDED </w:t>
      </w:r>
      <w:r>
        <w:rPr>
          <w:rFonts w:ascii="Arial" w:hAnsi="Arial" w:cs="Arial"/>
          <w:sz w:val="24"/>
          <w:szCs w:val="24"/>
        </w:rPr>
        <w:tab/>
        <w:t>:  IQ ACEDEMY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MARKETING MANAGEMENT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YEAR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2010 TILL PRESENT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COLLEGE ATTENDED </w:t>
      </w:r>
      <w:r>
        <w:rPr>
          <w:rFonts w:ascii="Arial" w:hAnsi="Arial" w:cs="Arial"/>
          <w:sz w:val="24"/>
          <w:szCs w:val="24"/>
        </w:rPr>
        <w:tab/>
        <w:t>:  DONSONVILLE COLLEGE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COMPUTER AND MICROSFT 2000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MS WORD 2000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MS EXCELL 2000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MS ACCESS 2000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MS POERPOINT 2000 &amp; E MAIL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SCHOOL ATTENDED </w:t>
      </w:r>
      <w:r>
        <w:rPr>
          <w:rFonts w:ascii="Arial" w:hAnsi="Arial" w:cs="Arial"/>
          <w:sz w:val="24"/>
          <w:szCs w:val="24"/>
        </w:rPr>
        <w:tab/>
        <w:t>:  LANCEA VALE SECONDARY SCHOOL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2002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MATRIC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ENGLISH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AFRIKAANS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BIOLOGY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HISTORY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BUSINESS ECONOMICS</w:t>
      </w:r>
    </w:p>
    <w:p w:rsidR="005970E3" w:rsidRDefault="005970E3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HOME ECONOMICS</w:t>
      </w:r>
    </w:p>
    <w:p w:rsidR="009341BC" w:rsidRDefault="009341BC" w:rsidP="005970E3">
      <w:pPr>
        <w:rPr>
          <w:rFonts w:ascii="Arial" w:hAnsi="Arial" w:cs="Arial"/>
          <w:sz w:val="24"/>
          <w:szCs w:val="24"/>
        </w:rPr>
      </w:pPr>
    </w:p>
    <w:p w:rsidR="009341BC" w:rsidRPr="00AD6FA7" w:rsidRDefault="009341BC" w:rsidP="009341B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D6FA7">
        <w:rPr>
          <w:rFonts w:ascii="Arial" w:hAnsi="Arial" w:cs="Arial"/>
          <w:b/>
          <w:sz w:val="28"/>
          <w:szCs w:val="28"/>
          <w:u w:val="single"/>
        </w:rPr>
        <w:t>EMPLOYMENT HISTORY</w:t>
      </w:r>
    </w:p>
    <w:p w:rsidR="009341BC" w:rsidRDefault="009341BC" w:rsidP="00041375">
      <w:pPr>
        <w:rPr>
          <w:rFonts w:ascii="Arial" w:hAnsi="Arial" w:cs="Arial"/>
          <w:sz w:val="24"/>
          <w:szCs w:val="24"/>
        </w:rPr>
      </w:pPr>
    </w:p>
    <w:p w:rsidR="009341BC" w:rsidRDefault="00D6155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9341BC">
        <w:rPr>
          <w:rFonts w:ascii="Arial" w:hAnsi="Arial" w:cs="Arial"/>
          <w:sz w:val="24"/>
          <w:szCs w:val="24"/>
        </w:rPr>
        <w:t>BAYPORT FINANCIAL SERVICES</w:t>
      </w:r>
    </w:p>
    <w:p w:rsidR="00041375" w:rsidRDefault="00041375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                             : QUALITY ASSURANCE ANALYST</w:t>
      </w:r>
    </w:p>
    <w:p w:rsidR="00BD5B3E" w:rsidRDefault="00041375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EVALUATING LOAN PROCESSING </w:t>
      </w:r>
      <w:r w:rsidR="00BD5B3E">
        <w:rPr>
          <w:rFonts w:ascii="Arial" w:hAnsi="Arial" w:cs="Arial"/>
          <w:sz w:val="24"/>
          <w:szCs w:val="24"/>
        </w:rPr>
        <w:t xml:space="preserve"> </w:t>
      </w:r>
    </w:p>
    <w:p w:rsidR="00BD5B3E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041375">
        <w:rPr>
          <w:rFonts w:ascii="Arial" w:hAnsi="Arial" w:cs="Arial"/>
          <w:sz w:val="24"/>
          <w:szCs w:val="24"/>
        </w:rPr>
        <w:t>DEPT</w:t>
      </w:r>
      <w:r>
        <w:rPr>
          <w:rFonts w:ascii="Arial" w:hAnsi="Arial" w:cs="Arial"/>
          <w:sz w:val="24"/>
          <w:szCs w:val="24"/>
        </w:rPr>
        <w:t xml:space="preserve">, INVISTIGATE THE PROBLEM </w:t>
      </w:r>
    </w:p>
    <w:p w:rsidR="00041375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ISSUES</w:t>
      </w:r>
      <w:proofErr w:type="gramStart"/>
      <w:r>
        <w:rPr>
          <w:rFonts w:ascii="Arial" w:hAnsi="Arial" w:cs="Arial"/>
          <w:sz w:val="24"/>
          <w:szCs w:val="24"/>
        </w:rPr>
        <w:t>,LISTENING</w:t>
      </w:r>
      <w:proofErr w:type="gramEnd"/>
      <w:r>
        <w:rPr>
          <w:rFonts w:ascii="Arial" w:hAnsi="Arial" w:cs="Arial"/>
          <w:sz w:val="24"/>
          <w:szCs w:val="24"/>
        </w:rPr>
        <w:t xml:space="preserve"> TO CALLS CHECKING QUALITY</w:t>
      </w:r>
    </w:p>
    <w:p w:rsidR="00BD5B3E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FOLLOWING COMPANY CREDIT POLICY&amp;  </w:t>
      </w:r>
    </w:p>
    <w:p w:rsidR="00BD5B3E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REQUIREMENTS ,COACHING</w:t>
      </w:r>
      <w:proofErr w:type="gramEnd"/>
      <w:r>
        <w:rPr>
          <w:rFonts w:ascii="Arial" w:hAnsi="Arial" w:cs="Arial"/>
          <w:sz w:val="24"/>
          <w:szCs w:val="24"/>
        </w:rPr>
        <w:t xml:space="preserve"> AGENTS,ISSUE </w:t>
      </w:r>
    </w:p>
    <w:p w:rsidR="00BD5B3E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FEEDBACK TO TEAMLEADERS</w:t>
      </w:r>
    </w:p>
    <w:p w:rsidR="00041375" w:rsidRDefault="00041375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:rsidR="003F0311" w:rsidRDefault="003F0311" w:rsidP="009341BC">
      <w:pPr>
        <w:rPr>
          <w:rFonts w:ascii="Arial" w:hAnsi="Arial" w:cs="Arial"/>
          <w:sz w:val="24"/>
          <w:szCs w:val="24"/>
        </w:rPr>
      </w:pPr>
    </w:p>
    <w:p w:rsidR="003F0311" w:rsidRDefault="009341BC" w:rsidP="00041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ED4F81">
        <w:rPr>
          <w:rFonts w:ascii="Arial" w:hAnsi="Arial" w:cs="Arial"/>
          <w:sz w:val="24"/>
          <w:szCs w:val="24"/>
        </w:rPr>
        <w:t xml:space="preserve"> </w:t>
      </w:r>
      <w:r w:rsidR="00BF7D3D">
        <w:rPr>
          <w:rFonts w:ascii="Arial" w:hAnsi="Arial" w:cs="Arial"/>
          <w:sz w:val="24"/>
          <w:szCs w:val="24"/>
        </w:rPr>
        <w:t xml:space="preserve">ACTING </w:t>
      </w:r>
      <w:r w:rsidR="003F0311">
        <w:rPr>
          <w:rFonts w:ascii="Arial" w:hAnsi="Arial" w:cs="Arial"/>
          <w:sz w:val="24"/>
          <w:szCs w:val="24"/>
        </w:rPr>
        <w:t xml:space="preserve">TEAM LEADER FOR </w:t>
      </w:r>
      <w:r>
        <w:rPr>
          <w:rFonts w:ascii="Arial" w:hAnsi="Arial" w:cs="Arial"/>
          <w:sz w:val="24"/>
          <w:szCs w:val="24"/>
        </w:rPr>
        <w:t>CREDIT ASSE</w:t>
      </w:r>
      <w:r w:rsidR="00BF7D3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SO</w:t>
      </w:r>
      <w:r w:rsidR="00A90F5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3F0311">
        <w:rPr>
          <w:rFonts w:ascii="Arial" w:hAnsi="Arial" w:cs="Arial"/>
          <w:sz w:val="24"/>
          <w:szCs w:val="24"/>
        </w:rPr>
        <w:t xml:space="preserve">         </w:t>
      </w:r>
    </w:p>
    <w:p w:rsidR="009341BC" w:rsidRDefault="003F031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ED4F81">
        <w:rPr>
          <w:rFonts w:ascii="Arial" w:hAnsi="Arial" w:cs="Arial"/>
          <w:sz w:val="24"/>
          <w:szCs w:val="24"/>
        </w:rPr>
        <w:t xml:space="preserve">                             </w:t>
      </w:r>
      <w:r w:rsidR="009341BC">
        <w:rPr>
          <w:rFonts w:ascii="Arial" w:hAnsi="Arial" w:cs="Arial"/>
          <w:sz w:val="24"/>
          <w:szCs w:val="24"/>
        </w:rPr>
        <w:t>PROCESSING DEPT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9341BC">
        <w:rPr>
          <w:rFonts w:ascii="Arial" w:hAnsi="Arial" w:cs="Arial"/>
          <w:sz w:val="24"/>
          <w:szCs w:val="24"/>
        </w:rPr>
        <w:t>QUALITY CONTROLLER CELLULAR PROCESSING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9341BC">
        <w:rPr>
          <w:rFonts w:ascii="Arial" w:hAnsi="Arial" w:cs="Arial"/>
          <w:sz w:val="24"/>
          <w:szCs w:val="24"/>
        </w:rPr>
        <w:t>ASSIST – ACCOUNT VERIFICATION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9341BC">
        <w:rPr>
          <w:rFonts w:ascii="Arial" w:hAnsi="Arial" w:cs="Arial"/>
          <w:sz w:val="24"/>
          <w:szCs w:val="24"/>
        </w:rPr>
        <w:t>ASSIST – EMPLOYMENT CONFIRMATION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9341BC">
        <w:rPr>
          <w:rFonts w:ascii="Arial" w:hAnsi="Arial" w:cs="Arial"/>
          <w:sz w:val="24"/>
          <w:szCs w:val="24"/>
        </w:rPr>
        <w:t>ASSIST XDS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9341BC">
        <w:rPr>
          <w:rFonts w:ascii="Arial" w:hAnsi="Arial" w:cs="Arial"/>
          <w:sz w:val="24"/>
          <w:szCs w:val="24"/>
        </w:rPr>
        <w:t>TEAM LEADER – DATA CAPTURERS</w:t>
      </w:r>
    </w:p>
    <w:p w:rsidR="009341BC" w:rsidRDefault="00ED4F8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9341BC">
        <w:rPr>
          <w:rFonts w:ascii="Arial" w:hAnsi="Arial" w:cs="Arial"/>
          <w:sz w:val="24"/>
          <w:szCs w:val="24"/>
        </w:rPr>
        <w:t>BRANCH LASION OFFICER</w:t>
      </w:r>
    </w:p>
    <w:p w:rsidR="009341BC" w:rsidRDefault="003F0311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D6155E">
        <w:rPr>
          <w:rFonts w:ascii="Arial" w:hAnsi="Arial" w:cs="Arial"/>
          <w:sz w:val="24"/>
          <w:szCs w:val="24"/>
        </w:rPr>
        <w:t xml:space="preserve"> </w:t>
      </w:r>
    </w:p>
    <w:p w:rsidR="003F0311" w:rsidRDefault="003F0311" w:rsidP="003F0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:rsidR="003F0311" w:rsidRDefault="003F0311" w:rsidP="003F0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9341BC">
        <w:rPr>
          <w:rFonts w:ascii="Arial" w:hAnsi="Arial" w:cs="Arial"/>
          <w:sz w:val="24"/>
          <w:szCs w:val="24"/>
        </w:rPr>
        <w:t xml:space="preserve">QUALITY CONTROLLER (CELLULAR) </w:t>
      </w:r>
    </w:p>
    <w:p w:rsidR="009341BC" w:rsidRDefault="009341BC" w:rsidP="003F0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F0311">
        <w:rPr>
          <w:rFonts w:ascii="Arial" w:hAnsi="Arial" w:cs="Arial"/>
          <w:sz w:val="24"/>
          <w:szCs w:val="24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>CONFIRMATION OF EMPLOYMENT, BROKER</w:t>
      </w:r>
    </w:p>
    <w:p w:rsidR="009341BC" w:rsidRDefault="003F0311" w:rsidP="003F0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9341BC">
        <w:rPr>
          <w:rFonts w:ascii="Arial" w:hAnsi="Arial" w:cs="Arial"/>
          <w:sz w:val="24"/>
          <w:szCs w:val="24"/>
        </w:rPr>
        <w:t>SUPPORT</w:t>
      </w:r>
    </w:p>
    <w:p w:rsidR="00041375" w:rsidRDefault="00041375" w:rsidP="003F0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                     :  </w:t>
      </w:r>
      <w:proofErr w:type="gramStart"/>
      <w:r>
        <w:rPr>
          <w:rFonts w:ascii="Arial" w:hAnsi="Arial" w:cs="Arial"/>
          <w:sz w:val="24"/>
          <w:szCs w:val="24"/>
        </w:rPr>
        <w:t>YOLANDA  HATTINGH</w:t>
      </w:r>
      <w:proofErr w:type="gramEnd"/>
      <w:r w:rsidR="00D6155E">
        <w:rPr>
          <w:rFonts w:ascii="Arial" w:hAnsi="Arial" w:cs="Arial"/>
          <w:sz w:val="24"/>
          <w:szCs w:val="24"/>
        </w:rPr>
        <w:t xml:space="preserve"> (QA- </w:t>
      </w:r>
      <w:r>
        <w:rPr>
          <w:rFonts w:ascii="Arial" w:hAnsi="Arial" w:cs="Arial"/>
          <w:sz w:val="24"/>
          <w:szCs w:val="24"/>
        </w:rPr>
        <w:t>079 058 1523)</w:t>
      </w:r>
    </w:p>
    <w:p w:rsidR="009341BC" w:rsidRDefault="009341BC" w:rsidP="00041375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P</w:t>
      </w:r>
      <w:r w:rsidR="00041375">
        <w:rPr>
          <w:rFonts w:ascii="Arial" w:hAnsi="Arial" w:cs="Arial"/>
          <w:sz w:val="24"/>
          <w:szCs w:val="24"/>
        </w:rPr>
        <w:t>AUL ROYEPPEN</w:t>
      </w:r>
      <w:r w:rsidR="00D6155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6155E">
        <w:rPr>
          <w:rFonts w:ascii="Arial" w:hAnsi="Arial" w:cs="Arial"/>
          <w:sz w:val="24"/>
          <w:szCs w:val="24"/>
        </w:rPr>
        <w:t>( ASSESSMENT</w:t>
      </w:r>
      <w:proofErr w:type="gramEnd"/>
      <w:r w:rsidR="00D6155E">
        <w:rPr>
          <w:rFonts w:ascii="Arial" w:hAnsi="Arial" w:cs="Arial"/>
          <w:sz w:val="24"/>
          <w:szCs w:val="24"/>
        </w:rPr>
        <w:t xml:space="preserve"> - </w:t>
      </w:r>
      <w:r w:rsidR="00041375">
        <w:rPr>
          <w:rFonts w:ascii="Arial" w:hAnsi="Arial" w:cs="Arial"/>
          <w:sz w:val="24"/>
          <w:szCs w:val="24"/>
        </w:rPr>
        <w:t>073 327 5025)</w:t>
      </w:r>
    </w:p>
    <w:p w:rsidR="009341BC" w:rsidRDefault="009341BC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CELL C COMMUNICATION PTY LTD</w:t>
      </w:r>
    </w:p>
    <w:p w:rsidR="009341BC" w:rsidRDefault="009341BC" w:rsidP="00041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DUTIES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CUSTOMER CARE CONSLUTANT</w:t>
      </w:r>
    </w:p>
    <w:p w:rsidR="009341BC" w:rsidRDefault="009341BC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BILLING DEPARTMENT</w:t>
      </w:r>
    </w:p>
    <w:p w:rsidR="009341BC" w:rsidRDefault="009341BC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ASSISTING &amp; UPDATING CLIENT DETAILS AND</w:t>
      </w:r>
    </w:p>
    <w:p w:rsidR="009341BC" w:rsidRDefault="009341BC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CHECK THE PRODUCT IS CORRECT</w:t>
      </w:r>
    </w:p>
    <w:p w:rsidR="009341BC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9341BC">
        <w:rPr>
          <w:rFonts w:ascii="Arial" w:hAnsi="Arial" w:cs="Arial"/>
          <w:sz w:val="24"/>
          <w:szCs w:val="24"/>
        </w:rPr>
        <w:t>TECHNICAL ISSUES</w:t>
      </w:r>
    </w:p>
    <w:p w:rsidR="009341BC" w:rsidRDefault="009341BC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KAMO DUBE</w:t>
      </w:r>
      <w:r w:rsidR="00AD6FA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6FA7">
        <w:rPr>
          <w:rFonts w:ascii="Arial" w:hAnsi="Arial" w:cs="Arial"/>
          <w:sz w:val="24"/>
          <w:szCs w:val="24"/>
        </w:rPr>
        <w:t>( 084</w:t>
      </w:r>
      <w:proofErr w:type="gramEnd"/>
      <w:r w:rsidR="00AD6FA7">
        <w:rPr>
          <w:rFonts w:ascii="Arial" w:hAnsi="Arial" w:cs="Arial"/>
          <w:sz w:val="24"/>
          <w:szCs w:val="24"/>
        </w:rPr>
        <w:t> 777 2116)</w:t>
      </w:r>
    </w:p>
    <w:p w:rsidR="00AD6FA7" w:rsidRDefault="00AD6FA7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EMPLOYMENT PERIOD </w:t>
      </w:r>
      <w:r>
        <w:rPr>
          <w:rFonts w:ascii="Arial" w:hAnsi="Arial" w:cs="Arial"/>
          <w:sz w:val="24"/>
          <w:szCs w:val="24"/>
        </w:rPr>
        <w:tab/>
        <w:t>:   2005</w:t>
      </w:r>
    </w:p>
    <w:p w:rsidR="00AD6FA7" w:rsidRDefault="00BD5B3E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FOR LEAVING</w:t>
      </w:r>
      <w:r>
        <w:rPr>
          <w:rFonts w:ascii="Arial" w:hAnsi="Arial" w:cs="Arial"/>
          <w:sz w:val="24"/>
          <w:szCs w:val="24"/>
        </w:rPr>
        <w:tab/>
        <w:t xml:space="preserve">:   </w:t>
      </w:r>
      <w:r w:rsidR="00AD6FA7">
        <w:rPr>
          <w:rFonts w:ascii="Arial" w:hAnsi="Arial" w:cs="Arial"/>
          <w:sz w:val="24"/>
          <w:szCs w:val="24"/>
        </w:rPr>
        <w:t>CONTRACT EXPIRED</w:t>
      </w:r>
    </w:p>
    <w:p w:rsidR="00AD6FA7" w:rsidRDefault="00AD6FA7" w:rsidP="009341BC">
      <w:pPr>
        <w:rPr>
          <w:rFonts w:ascii="Arial" w:hAnsi="Arial" w:cs="Arial"/>
          <w:sz w:val="24"/>
          <w:szCs w:val="24"/>
        </w:rPr>
      </w:pPr>
    </w:p>
    <w:p w:rsidR="00AD6FA7" w:rsidRDefault="00AD6FA7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 COMPUTER SHARE (OLD MUTUAL)</w:t>
      </w:r>
    </w:p>
    <w:p w:rsidR="00AD6FA7" w:rsidRDefault="00AD6FA7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 CUSTOMER CARE CONSULTANT</w:t>
      </w:r>
    </w:p>
    <w:p w:rsidR="00AD6FA7" w:rsidRDefault="00AD6FA7" w:rsidP="0093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SELLING SHARES AND DIVIDENDS </w:t>
      </w:r>
    </w:p>
    <w:p w:rsidR="00AD6FA7" w:rsidRDefault="00AD6FA7" w:rsidP="00AD6FA7">
      <w:pPr>
        <w:ind w:left="31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CLIENT SHARE UPDATE &amp; CHECK      SHARE RATE</w:t>
      </w:r>
    </w:p>
    <w:p w:rsidR="00AD6FA7" w:rsidRDefault="00AD6FA7" w:rsidP="00AD6FA7">
      <w:pPr>
        <w:ind w:left="31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BILLING INFORMATION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 RUDY VILJOEN (086 506 070)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EMPLOYMENT PERIOD</w:t>
      </w:r>
      <w:r>
        <w:rPr>
          <w:rFonts w:ascii="Arial" w:hAnsi="Arial" w:cs="Arial"/>
          <w:sz w:val="24"/>
          <w:szCs w:val="24"/>
        </w:rPr>
        <w:tab/>
        <w:t>:   2004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REASON FOR LEAVING </w:t>
      </w:r>
      <w:r>
        <w:rPr>
          <w:rFonts w:ascii="Arial" w:hAnsi="Arial" w:cs="Arial"/>
          <w:sz w:val="24"/>
          <w:szCs w:val="24"/>
        </w:rPr>
        <w:tab/>
        <w:t>:    CONTRACT EXPIRED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DIMESION DATA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CUSTOMER CARE CONSULTANT</w:t>
      </w:r>
    </w:p>
    <w:p w:rsidR="00AD6FA7" w:rsidRDefault="00BD5B3E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AD6FA7">
        <w:rPr>
          <w:rFonts w:ascii="Arial" w:hAnsi="Arial" w:cs="Arial"/>
          <w:sz w:val="24"/>
          <w:szCs w:val="24"/>
        </w:rPr>
        <w:t>SELLING INTERNET PRODUCT</w:t>
      </w:r>
    </w:p>
    <w:p w:rsidR="00AD6FA7" w:rsidRDefault="00BD5B3E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AD6FA7">
        <w:rPr>
          <w:rFonts w:ascii="Arial" w:hAnsi="Arial" w:cs="Arial"/>
          <w:sz w:val="24"/>
          <w:szCs w:val="24"/>
        </w:rPr>
        <w:t>INTERNET BROAD BAND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BILLING INFORMATION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TECHNICAL ISSUES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ROXZANNE (011 384 4386)</w:t>
      </w:r>
    </w:p>
    <w:p w:rsidR="00AD6FA7" w:rsidRDefault="00AD6FA7" w:rsidP="00AD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EMPLOYMENT PERIOD</w:t>
      </w:r>
      <w:r>
        <w:rPr>
          <w:rFonts w:ascii="Arial" w:hAnsi="Arial" w:cs="Arial"/>
          <w:sz w:val="24"/>
          <w:szCs w:val="24"/>
        </w:rPr>
        <w:tab/>
        <w:t>:   2003</w:t>
      </w:r>
    </w:p>
    <w:p w:rsidR="005970E3" w:rsidRPr="005970E3" w:rsidRDefault="00AD6FA7" w:rsidP="00597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REASON FOR LEAVING </w:t>
      </w:r>
      <w:r>
        <w:rPr>
          <w:rFonts w:ascii="Arial" w:hAnsi="Arial" w:cs="Arial"/>
          <w:sz w:val="24"/>
          <w:szCs w:val="24"/>
        </w:rPr>
        <w:tab/>
        <w:t>:   CONTRACT EXPIRED</w:t>
      </w:r>
      <w:r w:rsidR="005970E3">
        <w:rPr>
          <w:rFonts w:ascii="Arial" w:hAnsi="Arial" w:cs="Arial"/>
          <w:sz w:val="24"/>
          <w:szCs w:val="24"/>
        </w:rPr>
        <w:tab/>
      </w:r>
      <w:r w:rsidR="005970E3">
        <w:rPr>
          <w:rFonts w:ascii="Arial" w:hAnsi="Arial" w:cs="Arial"/>
          <w:sz w:val="24"/>
          <w:szCs w:val="24"/>
        </w:rPr>
        <w:tab/>
      </w:r>
      <w:r w:rsidR="005970E3">
        <w:rPr>
          <w:rFonts w:ascii="Arial" w:hAnsi="Arial" w:cs="Arial"/>
          <w:sz w:val="24"/>
          <w:szCs w:val="24"/>
        </w:rPr>
        <w:tab/>
      </w:r>
    </w:p>
    <w:sectPr w:rsidR="005970E3" w:rsidRPr="005970E3" w:rsidSect="005970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27"/>
    <w:rsid w:val="00041375"/>
    <w:rsid w:val="00205445"/>
    <w:rsid w:val="002A24ED"/>
    <w:rsid w:val="003D5A27"/>
    <w:rsid w:val="003F0311"/>
    <w:rsid w:val="00422FF6"/>
    <w:rsid w:val="0047406A"/>
    <w:rsid w:val="005970E3"/>
    <w:rsid w:val="00701643"/>
    <w:rsid w:val="00714A7A"/>
    <w:rsid w:val="007215EF"/>
    <w:rsid w:val="007C32B5"/>
    <w:rsid w:val="009341BC"/>
    <w:rsid w:val="00A90F5B"/>
    <w:rsid w:val="00AB0DF4"/>
    <w:rsid w:val="00AD6FA7"/>
    <w:rsid w:val="00BD5B3E"/>
    <w:rsid w:val="00BD66EC"/>
    <w:rsid w:val="00BF7D3D"/>
    <w:rsid w:val="00D27940"/>
    <w:rsid w:val="00D27DC1"/>
    <w:rsid w:val="00D31AC7"/>
    <w:rsid w:val="00D6155E"/>
    <w:rsid w:val="00D67EAA"/>
    <w:rsid w:val="00EB6837"/>
    <w:rsid w:val="00E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embisile.Maleke@bayport.co.z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embimale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bohang\Local%20Settings\Temporary%20Internet%20Files\Content.Outlook\MI4WN5JD\THEMBISILE%20MALEK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0699E-BBFF-44DD-80F3-C2854B3D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THEMBISILE MALEKE1</Template>
  <TotalTime>2119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lebohang</dc:creator>
  <cp:lastModifiedBy>Thembisile Maleke</cp:lastModifiedBy>
  <cp:revision>6</cp:revision>
  <dcterms:created xsi:type="dcterms:W3CDTF">2012-07-04T10:08:00Z</dcterms:created>
  <dcterms:modified xsi:type="dcterms:W3CDTF">2012-09-18T12:43:00Z</dcterms:modified>
</cp:coreProperties>
</file>